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4E49" w14:textId="7DAEAD7D" w:rsidR="0090552F" w:rsidRPr="0090552F" w:rsidRDefault="00523842" w:rsidP="0090552F">
      <w:pPr>
        <w:pStyle w:val="Ttulo"/>
        <w:rPr>
          <w:lang w:val="eu-ES"/>
        </w:rPr>
      </w:pPr>
      <w:r>
        <w:rPr>
          <w:lang w:val="eu-ES"/>
        </w:rPr>
        <w:t>Lan Atazen Zerrenda</w:t>
      </w:r>
      <w:r>
        <w:rPr>
          <w:lang w:val="eu-ES"/>
        </w:rPr>
        <w:fldChar w:fldCharType="begin"/>
      </w:r>
      <w:r>
        <w:rPr>
          <w:lang w:val="eu-ES"/>
        </w:rPr>
        <w:instrText xml:space="preserve"> LINK </w:instrText>
      </w:r>
      <w:r w:rsidR="00A5568F">
        <w:rPr>
          <w:lang w:val="eu-ES"/>
        </w:rPr>
        <w:instrText xml:space="preserve">Excel.Sheet.12 "G:\\Mi unidad\\Ingeniaritza Informatikoa\\4. Maila\\2. Lauhilekoa\\GrAL\\ProMeta\\Barne Informazioa\\Barne Kudeaketa\\Lan Atazen Zerrenda.xlsx" Sheet1!F1C1:F2C9 </w:instrText>
      </w:r>
      <w:r>
        <w:rPr>
          <w:lang w:val="eu-ES"/>
        </w:rPr>
        <w:instrText xml:space="preserve">\a \f 4 \h  \* MERGEFORMAT </w:instrText>
      </w:r>
      <w:r w:rsidR="0090552F">
        <w:rPr>
          <w:lang w:val="eu-ES"/>
        </w:rPr>
        <w:fldChar w:fldCharType="separate"/>
      </w:r>
    </w:p>
    <w:p w14:paraId="0D727D83" w14:textId="2E68ADFC" w:rsidR="0090552F" w:rsidRDefault="00523842" w:rsidP="00CF3857">
      <w:pPr>
        <w:rPr>
          <w:lang w:val="es-ES" w:eastAsia="es-ES"/>
        </w:rPr>
      </w:pPr>
      <w:r>
        <w:rPr>
          <w:lang w:val="eu-ES"/>
        </w:rPr>
        <w:fldChar w:fldCharType="end"/>
      </w:r>
      <w:r w:rsidR="0090552F">
        <w:rPr>
          <w:lang w:val="eu-ES"/>
        </w:rPr>
        <w:fldChar w:fldCharType="begin"/>
      </w:r>
      <w:r w:rsidR="0090552F">
        <w:rPr>
          <w:lang w:val="eu-ES"/>
        </w:rPr>
        <w:instrText xml:space="preserve"> LINK Excel.Sheet.12 "G:\\Mi unidad\\Ingeniaritza Informatikoa\\4. Maila\\2. Lauhilekoa\\GrAL\\ProMeta\\Barne Informazioa\\Barne Kudeaketa\\Lan Atazen Zerrenda.xlsx" "Sheet1!F1C1:F19C9" \a \f 4 \h  \* MERGEFORMAT </w:instrText>
      </w:r>
      <w:r w:rsidR="0090552F">
        <w:rPr>
          <w:lang w:val="eu-ES"/>
        </w:rPr>
        <w:fldChar w:fldCharType="separate"/>
      </w:r>
    </w:p>
    <w:tbl>
      <w:tblPr>
        <w:tblW w:w="129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357"/>
        <w:gridCol w:w="941"/>
        <w:gridCol w:w="810"/>
        <w:gridCol w:w="1232"/>
        <w:gridCol w:w="1259"/>
        <w:gridCol w:w="1149"/>
        <w:gridCol w:w="798"/>
        <w:gridCol w:w="2424"/>
      </w:tblGrid>
      <w:tr w:rsidR="0090552F" w:rsidRPr="0090552F" w14:paraId="70D7E730" w14:textId="77777777" w:rsidTr="0090552F">
        <w:trPr>
          <w:trHeight w:val="51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53E13C03" w14:textId="037DD574" w:rsidR="0090552F" w:rsidRPr="0090552F" w:rsidRDefault="0090552F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Izena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02C818A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Lehentasuna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5165B4A6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Tamaina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5D02E2E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Egoera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5E887E7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Iterazioak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356785D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Arduraduna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5F85C226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Esfortzu</w:t>
            </w:r>
            <w:proofErr w:type="spellEnd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estimazioa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2976051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Lan</w:t>
            </w:r>
            <w:proofErr w:type="spellEnd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orduak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2FAF3D8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Erreferentzia</w:t>
            </w:r>
            <w:proofErr w:type="spellEnd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b/>
                <w:bCs/>
                <w:lang w:val="es-ES" w:eastAsia="es-ES"/>
              </w:rPr>
              <w:t>materiala</w:t>
            </w:r>
            <w:proofErr w:type="spellEnd"/>
          </w:p>
        </w:tc>
      </w:tr>
      <w:tr w:rsidR="0090552F" w:rsidRPr="0090552F" w14:paraId="218DD43A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0E6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Webgunea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69E6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6649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CE2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24AE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I1,I2,I3,I4,I5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17F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B9D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8BA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46E6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CCII-2016N-02</w:t>
            </w:r>
          </w:p>
        </w:tc>
      </w:tr>
      <w:tr w:rsidR="0090552F" w:rsidRPr="0090552F" w14:paraId="152E51F9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7369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Posterra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61C7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F8F1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13B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F97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740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D45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E6B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D2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UPV/EHU</w:t>
            </w:r>
          </w:p>
        </w:tc>
      </w:tr>
      <w:tr w:rsidR="0090552F" w:rsidRPr="0090552F" w14:paraId="0904D638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7A3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Aurkezpena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C276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F5F7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016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FC9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6EA9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52BE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F48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A18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UPV/EHU</w:t>
            </w:r>
          </w:p>
        </w:tc>
      </w:tr>
      <w:tr w:rsidR="0090552F" w:rsidRPr="0090552F" w14:paraId="3919BC22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E6D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Memoria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2D9A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5DF0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96B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Irekita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55E9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I4,I5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742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ECD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DB2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319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UPV/EHU, CCII-2016N-02</w:t>
            </w:r>
          </w:p>
        </w:tc>
      </w:tr>
      <w:tr w:rsidR="0090552F" w:rsidRPr="0090552F" w14:paraId="0C71F464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405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 xml:space="preserve">Memoriaren Eranskinak - </w:t>
            </w:r>
            <w:proofErr w:type="spellStart"/>
            <w:r w:rsidRPr="0090552F">
              <w:rPr>
                <w:rFonts w:ascii="Arial" w:hAnsi="Arial" w:cs="Arial"/>
                <w:lang w:val="eu-ES" w:eastAsia="es-ES"/>
              </w:rPr>
              <w:t>OpenUp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0BB9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8D2D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07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316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I1,I2,I3,I4,I5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18A9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AF8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FD3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4161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theme="minorHAnsi"/>
                <w:lang w:val="eu-ES" w:eastAsia="es-ES"/>
              </w:rPr>
              <w:t>OpenUP</w:t>
            </w:r>
            <w:proofErr w:type="spellEnd"/>
          </w:p>
        </w:tc>
      </w:tr>
      <w:tr w:rsidR="0090552F" w:rsidRPr="0090552F" w14:paraId="220E1215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51E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Memoriaren Eranskinak - CCII-2016N-02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9A3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FC5D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D7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F21E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I1,I2,I3,I4,I5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321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FB0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A88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A44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theme="minorHAnsi"/>
                <w:lang w:val="eu-ES" w:eastAsia="es-ES"/>
              </w:rPr>
              <w:t>CCII-2016N-02</w:t>
            </w:r>
          </w:p>
        </w:tc>
      </w:tr>
      <w:tr w:rsidR="0090552F" w:rsidRPr="0090552F" w14:paraId="60897950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84C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Sistemaren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Espezifikazioa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7A69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04FB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EE2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D16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I1,I2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1F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AB3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EE19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EBA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</w:p>
        </w:tc>
      </w:tr>
      <w:tr w:rsidR="0090552F" w:rsidRPr="0090552F" w14:paraId="10AFBB86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C9FE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Aurrekontua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E1DA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3419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7CF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1B46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I1,I2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481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5C6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16B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2E66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CCII-2016N-02</w:t>
            </w:r>
          </w:p>
        </w:tc>
      </w:tr>
      <w:tr w:rsidR="0090552F" w:rsidRPr="0090552F" w14:paraId="591EFA7B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D8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theme="minorHAnsi"/>
                <w:lang w:val="eu-ES" w:eastAsia="es-ES"/>
              </w:rPr>
              <w:t>Plangintza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D00A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CCC7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AA2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Irekita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C5C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60CE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8B31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8DC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B16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u-ES" w:eastAsia="es-ES"/>
              </w:rPr>
              <w:t>OpenUP</w:t>
            </w:r>
            <w:proofErr w:type="spellEnd"/>
          </w:p>
        </w:tc>
      </w:tr>
      <w:tr w:rsidR="0090552F" w:rsidRPr="0090552F" w14:paraId="6FC9CE7E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208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Aurreko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Proiektuak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Aztertu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4E01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6556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808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0D7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3D7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DBF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757D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FF5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ProWF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>, BETRADOK</w:t>
            </w:r>
          </w:p>
        </w:tc>
      </w:tr>
      <w:tr w:rsidR="0090552F" w:rsidRPr="0090552F" w14:paraId="70F7DD2F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B29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Ingurunea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Prestatu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CE1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9E8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FEC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D57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I1,I2,I3,I4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58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5771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889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7434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Eclipse, Drupal</w:t>
            </w:r>
          </w:p>
        </w:tc>
      </w:tr>
      <w:tr w:rsidR="0090552F" w:rsidRPr="0090552F" w14:paraId="11BFEFF2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5360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Barne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Kudeaketa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7B17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0CE2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E06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2F3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u-ES" w:eastAsia="es-ES"/>
              </w:rPr>
              <w:t>I1,I2,I3,I4,I5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8D53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676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4B8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B48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</w:p>
        </w:tc>
      </w:tr>
      <w:tr w:rsidR="0090552F" w:rsidRPr="0090552F" w14:paraId="09D1DC4B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DA4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ModelEditor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Eredua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9495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FA35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BA8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2091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I1, I2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2BB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2CC1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D74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BA74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>, EMF</w:t>
            </w:r>
          </w:p>
        </w:tc>
      </w:tr>
      <w:tr w:rsidR="0090552F" w:rsidRPr="0090552F" w14:paraId="02A33F89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EF2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ModelEditor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Editore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Grafikoa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9710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303A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251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E5A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I1, I2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32F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6016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2B2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0DB9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EMF</w:t>
            </w:r>
          </w:p>
        </w:tc>
      </w:tr>
      <w:tr w:rsidR="0090552F" w:rsidRPr="0090552F" w14:paraId="6219626C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FA1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ModelEditor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Testu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Editorea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0A90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DCFB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322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9189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I1, I2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391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1F2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791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DB8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Xtext</w:t>
            </w:r>
            <w:proofErr w:type="spellEnd"/>
          </w:p>
        </w:tc>
      </w:tr>
      <w:tr w:rsidR="0090552F" w:rsidRPr="0090552F" w14:paraId="21D7E17A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BDE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IOSystem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-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Datu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Basea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F347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B2A6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8291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A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4E6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B48A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D3E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CAA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Drupal</w:t>
            </w:r>
          </w:p>
        </w:tc>
      </w:tr>
      <w:tr w:rsidR="0090552F" w:rsidRPr="0090552F" w14:paraId="40A8EA6B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CE5F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IOSystem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- Web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Interfazea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1689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61B5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31B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5F4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I3,I4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BF66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8F4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C3B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302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Drupal</w:t>
            </w:r>
          </w:p>
        </w:tc>
      </w:tr>
      <w:tr w:rsidR="0090552F" w:rsidRPr="0090552F" w14:paraId="021BA3ED" w14:textId="77777777" w:rsidTr="0090552F">
        <w:trPr>
          <w:trHeight w:val="25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EAC8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IOSystem</w:t>
            </w:r>
            <w:proofErr w:type="spellEnd"/>
            <w:r w:rsidRPr="0090552F">
              <w:rPr>
                <w:rFonts w:ascii="Arial" w:hAnsi="Arial" w:cs="Arial"/>
                <w:lang w:val="es-ES" w:eastAsia="es-ES"/>
              </w:rPr>
              <w:t xml:space="preserve"> - Web </w:t>
            </w: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Kodea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C150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FEEB" w14:textId="77777777" w:rsidR="0090552F" w:rsidRPr="0090552F" w:rsidRDefault="0090552F" w:rsidP="0090552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4394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90552F">
              <w:rPr>
                <w:rFonts w:ascii="Arial" w:hAnsi="Arial" w:cs="Arial"/>
                <w:lang w:val="es-ES" w:eastAsia="es-ES"/>
              </w:rPr>
              <w:t>Irekita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662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I3,I4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84EC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JE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0A87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D11B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E095" w14:textId="77777777" w:rsidR="0090552F" w:rsidRPr="0090552F" w:rsidRDefault="0090552F" w:rsidP="0090552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0552F">
              <w:rPr>
                <w:rFonts w:ascii="Arial" w:hAnsi="Arial" w:cs="Arial"/>
                <w:lang w:val="es-ES" w:eastAsia="es-ES"/>
              </w:rPr>
              <w:t>Drupal</w:t>
            </w:r>
          </w:p>
        </w:tc>
      </w:tr>
    </w:tbl>
    <w:p w14:paraId="606B7DD3" w14:textId="796C6EDF" w:rsidR="00D76EF3" w:rsidRPr="007B5936" w:rsidRDefault="0090552F" w:rsidP="00CF3857">
      <w:pPr>
        <w:rPr>
          <w:lang w:val="eu-ES"/>
        </w:rPr>
      </w:pPr>
      <w:r>
        <w:rPr>
          <w:lang w:val="eu-ES"/>
        </w:rPr>
        <w:fldChar w:fldCharType="end"/>
      </w:r>
    </w:p>
    <w:sectPr w:rsidR="00D76EF3" w:rsidRPr="007B5936" w:rsidSect="00D76EF3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32552" w14:textId="77777777" w:rsidR="00597028" w:rsidRDefault="00597028">
      <w:r>
        <w:separator/>
      </w:r>
    </w:p>
  </w:endnote>
  <w:endnote w:type="continuationSeparator" w:id="0">
    <w:p w14:paraId="693B4A47" w14:textId="77777777" w:rsidR="00597028" w:rsidRDefault="0059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5EA96A9F" w:rsidR="00131B9D" w:rsidRPr="00131B9D" w:rsidRDefault="00523842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Lan </w:t>
    </w:r>
    <w:proofErr w:type="spellStart"/>
    <w:r>
      <w:rPr>
        <w:rFonts w:ascii="Calibri" w:hAnsi="Calibri" w:cs="Calibri"/>
        <w:sz w:val="22"/>
        <w:szCs w:val="22"/>
      </w:rPr>
      <w:t>Atazen</w:t>
    </w:r>
    <w:proofErr w:type="spellEnd"/>
    <w:r>
      <w:rPr>
        <w:rFonts w:ascii="Calibri" w:hAnsi="Calibri" w:cs="Calibri"/>
        <w:sz w:val="22"/>
        <w:szCs w:val="22"/>
      </w:rPr>
      <w:t xml:space="preserve"> Zerrenda</w:t>
    </w:r>
    <w:r w:rsidR="00D76EF3">
      <w:rPr>
        <w:rFonts w:ascii="Calibri" w:hAnsi="Calibri" w:cs="Calibri"/>
        <w:sz w:val="22"/>
        <w:szCs w:val="22"/>
      </w:rPr>
      <w:t xml:space="preserve"> </w:t>
    </w:r>
    <w:r w:rsidR="00D76EF3">
      <w:rPr>
        <w:rFonts w:ascii="Calibri" w:hAnsi="Calibri" w:cs="Calibri"/>
        <w:sz w:val="22"/>
        <w:szCs w:val="22"/>
      </w:rPr>
      <w:tab/>
      <w:t xml:space="preserve">                                                                                 </w:t>
    </w:r>
    <w:r w:rsidR="00131B9D" w:rsidRPr="00131B9D">
      <w:rPr>
        <w:rFonts w:ascii="Calibri" w:hAnsi="Calibri" w:cs="Calibri"/>
        <w:sz w:val="22"/>
        <w:szCs w:val="22"/>
      </w:rPr>
      <w:t>2021/0</w:t>
    </w:r>
    <w:r w:rsidR="00D76EF3">
      <w:rPr>
        <w:rFonts w:ascii="Calibri" w:hAnsi="Calibri" w:cs="Calibri"/>
        <w:sz w:val="22"/>
        <w:szCs w:val="22"/>
      </w:rPr>
      <w:t>2/2</w:t>
    </w:r>
    <w:r w:rsidR="001E7B20">
      <w:rPr>
        <w:rFonts w:ascii="Calibri" w:hAnsi="Calibri" w:cs="Calibri"/>
        <w:sz w:val="22"/>
        <w:szCs w:val="22"/>
      </w:rPr>
      <w:t>5</w:t>
    </w:r>
    <w:r w:rsidR="00131B9D" w:rsidRPr="00131B9D">
      <w:rPr>
        <w:rFonts w:ascii="Calibri" w:hAnsi="Calibri" w:cs="Calibri"/>
        <w:sz w:val="22"/>
        <w:szCs w:val="22"/>
      </w:rPr>
      <w:tab/>
    </w:r>
    <w:r w:rsidR="00D76EF3">
      <w:rPr>
        <w:rFonts w:ascii="Calibri" w:hAnsi="Calibri" w:cs="Calibri"/>
        <w:sz w:val="22"/>
        <w:szCs w:val="22"/>
      </w:rPr>
      <w:tab/>
    </w:r>
    <w:r w:rsidR="00D76EF3">
      <w:rPr>
        <w:rFonts w:ascii="Calibri" w:hAnsi="Calibri" w:cs="Calibri"/>
        <w:sz w:val="22"/>
        <w:szCs w:val="22"/>
      </w:rPr>
      <w:tab/>
    </w:r>
    <w:r w:rsidR="00D76EF3">
      <w:rPr>
        <w:rFonts w:ascii="Calibri" w:hAnsi="Calibri" w:cs="Calibri"/>
        <w:sz w:val="22"/>
        <w:szCs w:val="22"/>
      </w:rPr>
      <w:tab/>
      <w:t xml:space="preserve">                   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PAGE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="00131B9D" w:rsidRPr="00131B9D">
      <w:rPr>
        <w:rFonts w:ascii="Calibri" w:hAnsi="Calibri" w:cs="Calibri"/>
        <w:sz w:val="22"/>
        <w:szCs w:val="22"/>
      </w:rPr>
      <w:fldChar w:fldCharType="end"/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t>/</w:t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NUMPAGES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="00131B9D"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08ED" w14:textId="77777777" w:rsidR="00597028" w:rsidRDefault="00597028">
      <w:r>
        <w:separator/>
      </w:r>
    </w:p>
  </w:footnote>
  <w:footnote w:type="continuationSeparator" w:id="0">
    <w:p w14:paraId="15321B58" w14:textId="77777777" w:rsidR="00597028" w:rsidRDefault="00597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957"/>
    </w:tblGrid>
    <w:tr w:rsidR="00131B9D" w:rsidRPr="00A5568F" w14:paraId="17F3E1BF" w14:textId="77777777" w:rsidTr="00D76EF3">
      <w:trPr>
        <w:trHeight w:val="502"/>
      </w:trPr>
      <w:tc>
        <w:tcPr>
          <w:tcW w:w="12957" w:type="dxa"/>
          <w:shd w:val="clear" w:color="auto" w:fill="auto"/>
        </w:tcPr>
        <w:p w14:paraId="30834EFD" w14:textId="41121609" w:rsidR="00131B9D" w:rsidRPr="00131B9D" w:rsidRDefault="00D76EF3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47D7CEFA">
                <wp:simplePos x="0" y="0"/>
                <wp:positionH relativeFrom="margin">
                  <wp:posOffset>7641590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1B9D"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3FAA4CD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Proiektua</w:t>
          </w:r>
          <w:proofErr w:type="spellEnd"/>
          <w:r w:rsidR="00131B9D"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2BCBB601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>: Julen Etxaniz Aragoneses</w:t>
          </w:r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ADB60EA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131B9D"/>
    <w:rsid w:val="001424DD"/>
    <w:rsid w:val="001456A1"/>
    <w:rsid w:val="00167C3E"/>
    <w:rsid w:val="001C4707"/>
    <w:rsid w:val="001E7B20"/>
    <w:rsid w:val="002045EE"/>
    <w:rsid w:val="002279D4"/>
    <w:rsid w:val="0028752B"/>
    <w:rsid w:val="002A73D7"/>
    <w:rsid w:val="002B0A9D"/>
    <w:rsid w:val="002C729A"/>
    <w:rsid w:val="00301555"/>
    <w:rsid w:val="003038D8"/>
    <w:rsid w:val="00310D8F"/>
    <w:rsid w:val="00344E2F"/>
    <w:rsid w:val="003676F7"/>
    <w:rsid w:val="003C4D4D"/>
    <w:rsid w:val="003D6E0F"/>
    <w:rsid w:val="003F10E1"/>
    <w:rsid w:val="004217B3"/>
    <w:rsid w:val="00446E1E"/>
    <w:rsid w:val="00450935"/>
    <w:rsid w:val="004609FC"/>
    <w:rsid w:val="00466E89"/>
    <w:rsid w:val="004679EC"/>
    <w:rsid w:val="00483439"/>
    <w:rsid w:val="004D6F1A"/>
    <w:rsid w:val="00523842"/>
    <w:rsid w:val="005325CE"/>
    <w:rsid w:val="00573E7F"/>
    <w:rsid w:val="0057486A"/>
    <w:rsid w:val="005765F1"/>
    <w:rsid w:val="00597028"/>
    <w:rsid w:val="005A7C5A"/>
    <w:rsid w:val="005B2CC2"/>
    <w:rsid w:val="005C20CC"/>
    <w:rsid w:val="005C3658"/>
    <w:rsid w:val="00617192"/>
    <w:rsid w:val="00656AB2"/>
    <w:rsid w:val="006734E8"/>
    <w:rsid w:val="006B46DD"/>
    <w:rsid w:val="006C12DD"/>
    <w:rsid w:val="006C1F26"/>
    <w:rsid w:val="006E16C2"/>
    <w:rsid w:val="0070640C"/>
    <w:rsid w:val="00710FF1"/>
    <w:rsid w:val="00713B62"/>
    <w:rsid w:val="00714F17"/>
    <w:rsid w:val="00722101"/>
    <w:rsid w:val="00724D1C"/>
    <w:rsid w:val="00726C91"/>
    <w:rsid w:val="00730E8A"/>
    <w:rsid w:val="007459E1"/>
    <w:rsid w:val="00782BDA"/>
    <w:rsid w:val="007864F4"/>
    <w:rsid w:val="007B5936"/>
    <w:rsid w:val="007E6D18"/>
    <w:rsid w:val="00806C9F"/>
    <w:rsid w:val="00810B75"/>
    <w:rsid w:val="00823787"/>
    <w:rsid w:val="008273B6"/>
    <w:rsid w:val="00857C04"/>
    <w:rsid w:val="008A4000"/>
    <w:rsid w:val="008E1BCF"/>
    <w:rsid w:val="0090552F"/>
    <w:rsid w:val="00910B95"/>
    <w:rsid w:val="00917BB3"/>
    <w:rsid w:val="00974F01"/>
    <w:rsid w:val="00995672"/>
    <w:rsid w:val="009C0A3F"/>
    <w:rsid w:val="009F1F07"/>
    <w:rsid w:val="00A04A0C"/>
    <w:rsid w:val="00A12562"/>
    <w:rsid w:val="00A231CF"/>
    <w:rsid w:val="00A5568F"/>
    <w:rsid w:val="00A610D4"/>
    <w:rsid w:val="00A73CB7"/>
    <w:rsid w:val="00AC7788"/>
    <w:rsid w:val="00AE6F81"/>
    <w:rsid w:val="00AF0526"/>
    <w:rsid w:val="00B42205"/>
    <w:rsid w:val="00B60107"/>
    <w:rsid w:val="00B73EC1"/>
    <w:rsid w:val="00B87768"/>
    <w:rsid w:val="00BE2C4B"/>
    <w:rsid w:val="00CA48BA"/>
    <w:rsid w:val="00CF3857"/>
    <w:rsid w:val="00CF60CF"/>
    <w:rsid w:val="00D05E66"/>
    <w:rsid w:val="00D105E7"/>
    <w:rsid w:val="00D76EF3"/>
    <w:rsid w:val="00DC28C5"/>
    <w:rsid w:val="00DD160A"/>
    <w:rsid w:val="00DD48D5"/>
    <w:rsid w:val="00DE0ACE"/>
    <w:rsid w:val="00E10E75"/>
    <w:rsid w:val="00E61255"/>
    <w:rsid w:val="00E65F3F"/>
    <w:rsid w:val="00EC0F87"/>
    <w:rsid w:val="00ED058D"/>
    <w:rsid w:val="00ED6AFE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paragraph" w:customStyle="1" w:styleId="Default">
    <w:name w:val="Default"/>
    <w:rsid w:val="00D76EF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rm-control">
    <w:name w:val="form-control"/>
    <w:basedOn w:val="Fuentedeprrafopredeter"/>
    <w:rsid w:val="00D7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Ingeniaritza%20Informatikoa\4.%20Maila\2.%20Lauhilekoa\GrAL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868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Julen Etxaniz Aragoneses</dc:creator>
  <cp:keywords/>
  <dc:description/>
  <cp:lastModifiedBy>Julen Etxaniz Aragoneses</cp:lastModifiedBy>
  <cp:revision>30</cp:revision>
  <cp:lastPrinted>2021-02-25T15:10:00Z</cp:lastPrinted>
  <dcterms:created xsi:type="dcterms:W3CDTF">2021-01-21T21:00:00Z</dcterms:created>
  <dcterms:modified xsi:type="dcterms:W3CDTF">2021-02-25T15:10:00Z</dcterms:modified>
</cp:coreProperties>
</file>