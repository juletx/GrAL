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ADD" w14:textId="0F5BFAAB" w:rsidR="006A772B" w:rsidRPr="00C15519" w:rsidRDefault="00A9762F" w:rsidP="003A7BB0">
      <w:pPr>
        <w:pStyle w:val="Ttulo"/>
        <w:rPr>
          <w:lang w:val="eu-ES"/>
        </w:rPr>
      </w:pPr>
      <w:r w:rsidRPr="00C15519">
        <w:rPr>
          <w:lang w:val="eu-ES"/>
        </w:rPr>
        <w:t>Diseinua</w:t>
      </w:r>
      <w:r w:rsidR="00D71257" w:rsidRPr="00C15519">
        <w:rPr>
          <w:lang w:val="eu-ES"/>
        </w:rPr>
        <w:t xml:space="preserve"> </w:t>
      </w:r>
      <w:proofErr w:type="spellStart"/>
      <w:r w:rsidR="00D71257" w:rsidRPr="00C15519">
        <w:rPr>
          <w:lang w:val="eu-ES"/>
        </w:rPr>
        <w:t>ModelEditor</w:t>
      </w:r>
      <w:proofErr w:type="spellEnd"/>
    </w:p>
    <w:p w14:paraId="792956C2" w14:textId="77777777" w:rsidR="003A7BB0" w:rsidRPr="00C15519" w:rsidRDefault="003A7BB0" w:rsidP="003A7BB0">
      <w:pPr>
        <w:rPr>
          <w:lang w:val="eu-ES"/>
        </w:rPr>
      </w:pPr>
    </w:p>
    <w:p w14:paraId="7B627C36" w14:textId="19351C45" w:rsidR="00A9762F" w:rsidRPr="00C15519" w:rsidRDefault="00057DCB" w:rsidP="0070648E">
      <w:pPr>
        <w:pStyle w:val="Ttulo1"/>
        <w:rPr>
          <w:lang w:val="eu-ES" w:eastAsia="es-ES"/>
        </w:rPr>
      </w:pPr>
      <w:r w:rsidRPr="00C15519">
        <w:rPr>
          <w:lang w:val="eu-ES" w:eastAsia="es-ES"/>
        </w:rPr>
        <w:t>Diseinu egitura</w:t>
      </w:r>
    </w:p>
    <w:p w14:paraId="0C441F67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from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highest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level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This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commonly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done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with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diagram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that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shows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layered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architecture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2C756898" w14:textId="79D2159D" w:rsidR="00A9762F" w:rsidRPr="00C15519" w:rsidRDefault="00057DCB" w:rsidP="0070648E">
      <w:pPr>
        <w:pStyle w:val="Ttulo1"/>
        <w:rPr>
          <w:lang w:val="eu-ES" w:eastAsia="es-ES"/>
        </w:rPr>
      </w:pPr>
      <w:r w:rsidRPr="00C15519">
        <w:rPr>
          <w:lang w:val="eu-ES" w:eastAsia="es-ES"/>
        </w:rPr>
        <w:t>Azpisistemak</w:t>
      </w:r>
    </w:p>
    <w:p w14:paraId="2F3A4F35" w14:textId="617B8D85" w:rsidR="00A9762F" w:rsidRPr="00C15519" w:rsidRDefault="00A9762F" w:rsidP="0070648E">
      <w:pPr>
        <w:pStyle w:val="Ttulo2"/>
        <w:rPr>
          <w:lang w:val="eu-ES" w:eastAsia="es-ES"/>
        </w:rPr>
      </w:pPr>
      <w:r w:rsidRPr="00C15519">
        <w:rPr>
          <w:lang w:val="eu-ES" w:eastAsia="es-ES"/>
        </w:rPr>
        <w:t>[</w:t>
      </w:r>
      <w:r w:rsidR="00C15519" w:rsidRPr="00C15519">
        <w:rPr>
          <w:lang w:val="eu-ES" w:eastAsia="es-ES"/>
        </w:rPr>
        <w:t>Azpisistema</w:t>
      </w:r>
      <w:r w:rsidRPr="00C15519">
        <w:rPr>
          <w:lang w:val="eu-ES" w:eastAsia="es-ES"/>
        </w:rPr>
        <w:t xml:space="preserve">] </w:t>
      </w:r>
    </w:p>
    <w:p w14:paraId="6AFD82BC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portion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system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(a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package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or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component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instance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).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should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capture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both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static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dynamic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perspectives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</w:p>
    <w:p w14:paraId="1A8D6860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proofErr w:type="spellStart"/>
      <w:r w:rsidRPr="00C15519">
        <w:rPr>
          <w:color w:val="0000FF"/>
          <w:sz w:val="24"/>
          <w:szCs w:val="24"/>
          <w:lang w:val="eu-ES" w:eastAsia="es-ES"/>
        </w:rPr>
        <w:t>When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capturing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dynamic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descriptions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behavior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look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reusable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chunks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behavior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that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you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reference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simplify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requirement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realizations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</w:p>
    <w:p w14:paraId="3DE9EAF0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proofErr w:type="spellStart"/>
      <w:r w:rsidRPr="00C15519">
        <w:rPr>
          <w:color w:val="0000FF"/>
          <w:sz w:val="24"/>
          <w:szCs w:val="24"/>
          <w:lang w:val="eu-ES" w:eastAsia="es-ES"/>
        </w:rPr>
        <w:t>You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break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this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section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down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into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lower-level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subsections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lower-level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encapsulated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subsystems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51E6DEA4" w14:textId="123107C8" w:rsidR="00A9762F" w:rsidRPr="00C15519" w:rsidRDefault="00057DCB" w:rsidP="0070648E">
      <w:pPr>
        <w:pStyle w:val="Ttulo1"/>
        <w:rPr>
          <w:lang w:val="eu-ES" w:eastAsia="es-ES"/>
        </w:rPr>
      </w:pPr>
      <w:r w:rsidRPr="00C15519">
        <w:rPr>
          <w:lang w:val="eu-ES" w:eastAsia="es-ES"/>
        </w:rPr>
        <w:t>Patroiak</w:t>
      </w:r>
    </w:p>
    <w:p w14:paraId="20F8112C" w14:textId="0671A55F" w:rsidR="00A9762F" w:rsidRPr="00C15519" w:rsidRDefault="00A9762F" w:rsidP="0070648E">
      <w:pPr>
        <w:pStyle w:val="Ttulo2"/>
        <w:rPr>
          <w:lang w:val="eu-ES" w:eastAsia="es-ES"/>
        </w:rPr>
      </w:pPr>
      <w:r w:rsidRPr="00C15519">
        <w:rPr>
          <w:lang w:val="eu-ES" w:eastAsia="es-ES"/>
        </w:rPr>
        <w:t>[</w:t>
      </w:r>
      <w:r w:rsidR="00C15519" w:rsidRPr="00C15519">
        <w:rPr>
          <w:lang w:val="eu-ES" w:eastAsia="es-ES"/>
        </w:rPr>
        <w:t>Patroia</w:t>
      </w:r>
      <w:r w:rsidRPr="00C15519">
        <w:rPr>
          <w:lang w:val="eu-ES" w:eastAsia="es-ES"/>
        </w:rPr>
        <w:t xml:space="preserve">] </w:t>
      </w:r>
    </w:p>
    <w:p w14:paraId="67B7856C" w14:textId="58685C31" w:rsidR="00A9762F" w:rsidRPr="00C15519" w:rsidRDefault="00C15519" w:rsidP="0070648E">
      <w:pPr>
        <w:pStyle w:val="Ttulo3"/>
        <w:rPr>
          <w:lang w:val="eu-ES" w:eastAsia="es-ES"/>
        </w:rPr>
      </w:pPr>
      <w:r w:rsidRPr="00C15519">
        <w:rPr>
          <w:lang w:val="eu-ES" w:eastAsia="es-ES"/>
        </w:rPr>
        <w:t>Orokortasunak</w:t>
      </w:r>
    </w:p>
    <w:p w14:paraId="0686622B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Provide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overview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pattern in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words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in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some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consistent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form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overview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pattern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include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intent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motivation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applicability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6C70CE9B" w14:textId="3E3B7374" w:rsidR="00A9762F" w:rsidRPr="00C15519" w:rsidRDefault="00C15519" w:rsidP="0070648E">
      <w:pPr>
        <w:pStyle w:val="Ttulo3"/>
        <w:rPr>
          <w:lang w:val="eu-ES" w:eastAsia="es-ES"/>
        </w:rPr>
      </w:pPr>
      <w:r w:rsidRPr="00C15519">
        <w:rPr>
          <w:lang w:val="eu-ES" w:eastAsia="es-ES"/>
        </w:rPr>
        <w:t>Egitura</w:t>
      </w:r>
    </w:p>
    <w:p w14:paraId="3EB2F8FC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pattern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from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static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perspective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Include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all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participants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how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they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relate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one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another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call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out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> 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relevant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data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behavior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7306ABF1" w14:textId="3046EFD3" w:rsidR="00A9762F" w:rsidRPr="00C15519" w:rsidRDefault="00C15519" w:rsidP="0070648E">
      <w:pPr>
        <w:pStyle w:val="Ttulo3"/>
        <w:rPr>
          <w:lang w:val="eu-ES" w:eastAsia="es-ES"/>
        </w:rPr>
      </w:pPr>
      <w:r w:rsidRPr="00C15519">
        <w:rPr>
          <w:lang w:val="eu-ES" w:eastAsia="es-ES"/>
        </w:rPr>
        <w:t>Portaera</w:t>
      </w:r>
    </w:p>
    <w:p w14:paraId="61FF38EE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pattern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from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dynamic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perspective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Walk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reader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through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how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participants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collaborate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support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various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scenarios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1737F062" w14:textId="77777777" w:rsidR="00A9762F" w:rsidRPr="00C15519" w:rsidRDefault="00A9762F" w:rsidP="00A9762F">
      <w:pPr>
        <w:widowControl/>
        <w:spacing w:line="240" w:lineRule="auto"/>
        <w:rPr>
          <w:sz w:val="24"/>
          <w:szCs w:val="24"/>
          <w:lang w:val="eu-ES" w:eastAsia="es-ES"/>
        </w:rPr>
      </w:pPr>
      <w:proofErr w:type="spellStart"/>
      <w:r w:rsidRPr="00C15519">
        <w:rPr>
          <w:sz w:val="24"/>
          <w:szCs w:val="24"/>
          <w:lang w:val="eu-ES" w:eastAsia="es-ES"/>
        </w:rPr>
        <w:t>Example</w:t>
      </w:r>
      <w:proofErr w:type="spellEnd"/>
      <w:r w:rsidRPr="00C15519">
        <w:rPr>
          <w:sz w:val="24"/>
          <w:szCs w:val="24"/>
          <w:lang w:val="eu-ES" w:eastAsia="es-ES"/>
        </w:rPr>
        <w:t xml:space="preserve"> </w:t>
      </w:r>
    </w:p>
    <w:p w14:paraId="580DA4FC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Often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you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convey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nature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pattern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better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with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additional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concrete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example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1E7F3908" w14:textId="48A011B1" w:rsidR="00A9762F" w:rsidRPr="00C15519" w:rsidRDefault="00057DCB" w:rsidP="0070648E">
      <w:pPr>
        <w:pStyle w:val="Ttulo1"/>
        <w:rPr>
          <w:lang w:val="eu-ES" w:eastAsia="es-ES"/>
        </w:rPr>
      </w:pPr>
      <w:r w:rsidRPr="00C15519">
        <w:rPr>
          <w:lang w:val="eu-ES" w:eastAsia="es-ES"/>
        </w:rPr>
        <w:t>Betekizunen gauzatzeak</w:t>
      </w:r>
    </w:p>
    <w:p w14:paraId="11BBA773" w14:textId="4CD2ABAC" w:rsidR="00A9762F" w:rsidRPr="00C15519" w:rsidRDefault="00A9762F" w:rsidP="0070648E">
      <w:pPr>
        <w:pStyle w:val="Ttulo2"/>
        <w:rPr>
          <w:lang w:val="eu-ES" w:eastAsia="es-ES"/>
        </w:rPr>
      </w:pPr>
      <w:r w:rsidRPr="00C15519">
        <w:rPr>
          <w:lang w:val="eu-ES" w:eastAsia="es-ES"/>
        </w:rPr>
        <w:t>[</w:t>
      </w:r>
      <w:r w:rsidR="00C15519" w:rsidRPr="00C15519">
        <w:rPr>
          <w:lang w:val="eu-ES" w:eastAsia="es-ES"/>
        </w:rPr>
        <w:t>Gauzatzea</w:t>
      </w:r>
      <w:r w:rsidRPr="00C15519">
        <w:rPr>
          <w:lang w:val="eu-ES" w:eastAsia="es-ES"/>
        </w:rPr>
        <w:t xml:space="preserve">] </w:t>
      </w:r>
    </w:p>
    <w:p w14:paraId="67139B73" w14:textId="6068F89A" w:rsidR="00A9762F" w:rsidRPr="00C15519" w:rsidRDefault="00C15519" w:rsidP="0070648E">
      <w:pPr>
        <w:pStyle w:val="Ttulo3"/>
        <w:rPr>
          <w:lang w:val="eu-ES" w:eastAsia="es-ES"/>
        </w:rPr>
      </w:pPr>
      <w:r w:rsidRPr="00C15519">
        <w:rPr>
          <w:lang w:val="eu-ES" w:eastAsia="es-ES"/>
        </w:rPr>
        <w:t>Parte-hartzaile ikuspegia</w:t>
      </w:r>
    </w:p>
    <w:p w14:paraId="763F7F37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>[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participating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elements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from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static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perspective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giving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details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such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as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behavior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relationships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attributes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relevant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this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realization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.] </w:t>
      </w:r>
    </w:p>
    <w:p w14:paraId="7D004528" w14:textId="16484C0D" w:rsidR="00A9762F" w:rsidRPr="00C15519" w:rsidRDefault="00C15519" w:rsidP="0070648E">
      <w:pPr>
        <w:pStyle w:val="Ttulo3"/>
        <w:rPr>
          <w:lang w:val="eu-ES" w:eastAsia="es-ES"/>
        </w:rPr>
      </w:pPr>
      <w:r w:rsidRPr="00C15519">
        <w:rPr>
          <w:lang w:val="eu-ES" w:eastAsia="es-ES"/>
        </w:rPr>
        <w:lastRenderedPageBreak/>
        <w:t>Oinarrizko egoerak</w:t>
      </w:r>
    </w:p>
    <w:p w14:paraId="0E6A0A31" w14:textId="77777777" w:rsidR="00A9762F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 xml:space="preserve">[For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main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flow,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how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instances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elements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collaborate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realize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requirements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When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using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UML,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this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be done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with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collaboration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diagrams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(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sequence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or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communication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).] </w:t>
      </w:r>
    </w:p>
    <w:p w14:paraId="1515BA9E" w14:textId="1398A195" w:rsidR="00A9762F" w:rsidRPr="00C15519" w:rsidRDefault="00C15519" w:rsidP="0070648E">
      <w:pPr>
        <w:pStyle w:val="Ttulo3"/>
        <w:rPr>
          <w:lang w:val="eu-ES" w:eastAsia="es-ES"/>
        </w:rPr>
      </w:pPr>
      <w:r w:rsidRPr="00C15519">
        <w:rPr>
          <w:lang w:val="eu-ES" w:eastAsia="es-ES"/>
        </w:rPr>
        <w:t>Egoera gehigarriak</w:t>
      </w:r>
    </w:p>
    <w:p w14:paraId="2B963ADE" w14:textId="1FF6F638" w:rsidR="002B4085" w:rsidRPr="00C15519" w:rsidRDefault="00A9762F" w:rsidP="00A9762F">
      <w:pPr>
        <w:widowControl/>
        <w:spacing w:before="100" w:beforeAutospacing="1" w:after="100" w:afterAutospacing="1" w:line="240" w:lineRule="auto"/>
        <w:rPr>
          <w:color w:val="0000FF"/>
          <w:sz w:val="24"/>
          <w:szCs w:val="24"/>
          <w:lang w:val="eu-ES" w:eastAsia="es-ES"/>
        </w:rPr>
      </w:pPr>
      <w:r w:rsidRPr="00C15519">
        <w:rPr>
          <w:color w:val="0000FF"/>
          <w:sz w:val="24"/>
          <w:szCs w:val="24"/>
          <w:lang w:val="eu-ES" w:eastAsia="es-ES"/>
        </w:rPr>
        <w:t xml:space="preserve">[For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other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scenarios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that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must be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convey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appropriate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amount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information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about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how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requirement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behavior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will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be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realized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describe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how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instances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of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design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elements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collaborate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to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realize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requirement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.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When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using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UML,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you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can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do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this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with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collaboration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diagrams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(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sequence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 or </w:t>
      </w:r>
      <w:proofErr w:type="spellStart"/>
      <w:r w:rsidRPr="00C15519">
        <w:rPr>
          <w:color w:val="0000FF"/>
          <w:sz w:val="24"/>
          <w:szCs w:val="24"/>
          <w:lang w:val="eu-ES" w:eastAsia="es-ES"/>
        </w:rPr>
        <w:t>communication</w:t>
      </w:r>
      <w:proofErr w:type="spellEnd"/>
      <w:r w:rsidRPr="00C15519">
        <w:rPr>
          <w:color w:val="0000FF"/>
          <w:sz w:val="24"/>
          <w:szCs w:val="24"/>
          <w:lang w:val="eu-ES" w:eastAsia="es-ES"/>
        </w:rPr>
        <w:t xml:space="preserve">).] </w:t>
      </w:r>
    </w:p>
    <w:sectPr w:rsidR="002B4085" w:rsidRPr="00C1551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FD34" w14:textId="77777777" w:rsidR="00FD233D" w:rsidRDefault="00FD233D">
      <w:pPr>
        <w:spacing w:line="240" w:lineRule="auto"/>
      </w:pPr>
      <w:r>
        <w:separator/>
      </w:r>
    </w:p>
  </w:endnote>
  <w:endnote w:type="continuationSeparator" w:id="0">
    <w:p w14:paraId="03EEFCE5" w14:textId="77777777" w:rsidR="00FD233D" w:rsidRDefault="00FD2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91F" w14:textId="1AD3B867" w:rsidR="00685AA7" w:rsidRPr="00203ADD" w:rsidRDefault="00A9762F" w:rsidP="00203ADD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Diseinua</w:t>
    </w:r>
    <w:proofErr w:type="spellEnd"/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203ADD" w:rsidRPr="00203ADD">
      <w:rPr>
        <w:rFonts w:asciiTheme="minorHAnsi" w:hAnsiTheme="minorHAnsi" w:cstheme="minorHAnsi"/>
        <w:sz w:val="22"/>
        <w:szCs w:val="22"/>
      </w:rPr>
      <w:t>202</w:t>
    </w:r>
    <w:r w:rsidR="00A8772A">
      <w:rPr>
        <w:rFonts w:asciiTheme="minorHAnsi" w:hAnsiTheme="minorHAnsi" w:cstheme="minorHAnsi"/>
        <w:sz w:val="22"/>
        <w:szCs w:val="22"/>
      </w:rPr>
      <w:t>1</w:t>
    </w:r>
    <w:r w:rsidR="00203ADD" w:rsidRPr="00203ADD">
      <w:rPr>
        <w:rFonts w:asciiTheme="minorHAnsi" w:hAnsiTheme="minorHAnsi" w:cstheme="minorHAnsi"/>
        <w:sz w:val="22"/>
        <w:szCs w:val="22"/>
      </w:rPr>
      <w:t>/0</w:t>
    </w:r>
    <w:r>
      <w:rPr>
        <w:rFonts w:asciiTheme="minorHAnsi" w:hAnsiTheme="minorHAnsi" w:cstheme="minorHAnsi"/>
        <w:sz w:val="22"/>
        <w:szCs w:val="22"/>
      </w:rPr>
      <w:t>6/0</w:t>
    </w:r>
    <w:r w:rsidR="00AF029A">
      <w:rPr>
        <w:rFonts w:asciiTheme="minorHAnsi" w:hAnsiTheme="minorHAnsi" w:cstheme="minorHAnsi"/>
        <w:sz w:val="22"/>
        <w:szCs w:val="22"/>
      </w:rPr>
      <w:t>4</w:t>
    </w:r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3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t>/</w:t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11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CCF7" w14:textId="77777777" w:rsidR="00FD233D" w:rsidRDefault="00FD233D">
      <w:pPr>
        <w:spacing w:line="240" w:lineRule="auto"/>
      </w:pPr>
      <w:r>
        <w:separator/>
      </w:r>
    </w:p>
  </w:footnote>
  <w:footnote w:type="continuationSeparator" w:id="0">
    <w:p w14:paraId="1BDBAF6B" w14:textId="77777777" w:rsidR="00FD233D" w:rsidRDefault="00FD2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D700E" w:rsidRPr="00D71257" w14:paraId="49C13FDE" w14:textId="77777777" w:rsidTr="00566A94">
      <w:tc>
        <w:tcPr>
          <w:tcW w:w="9736" w:type="dxa"/>
        </w:tcPr>
        <w:p w14:paraId="3E13D8EB" w14:textId="77777777" w:rsidR="004D700E" w:rsidRPr="005D3E0A" w:rsidRDefault="004D700E" w:rsidP="004D700E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15BBFE1E" wp14:editId="68108FE6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5E6D63F0" wp14:editId="259FD1EB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1A758ADC" w14:textId="77777777" w:rsidR="004D700E" w:rsidRPr="005D3E0A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2A5CEB72" w14:textId="77777777" w:rsidR="004D700E" w:rsidRPr="003273CE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5EC5C051" w14:textId="77777777" w:rsidR="00685AA7" w:rsidRPr="004D700E" w:rsidRDefault="00685A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876C7B"/>
    <w:multiLevelType w:val="multilevel"/>
    <w:tmpl w:val="EFD20C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5"/>
    <w:rsid w:val="00057DCB"/>
    <w:rsid w:val="000A60FE"/>
    <w:rsid w:val="000D5CFC"/>
    <w:rsid w:val="000E13D3"/>
    <w:rsid w:val="0018201F"/>
    <w:rsid w:val="0019590E"/>
    <w:rsid w:val="00203ADD"/>
    <w:rsid w:val="00224712"/>
    <w:rsid w:val="002A48B1"/>
    <w:rsid w:val="002A7E09"/>
    <w:rsid w:val="002B4085"/>
    <w:rsid w:val="002C01E3"/>
    <w:rsid w:val="003236FE"/>
    <w:rsid w:val="003324F7"/>
    <w:rsid w:val="0033799F"/>
    <w:rsid w:val="00341545"/>
    <w:rsid w:val="00352249"/>
    <w:rsid w:val="00375A4A"/>
    <w:rsid w:val="003A7BB0"/>
    <w:rsid w:val="00400D15"/>
    <w:rsid w:val="00490E13"/>
    <w:rsid w:val="00493EA3"/>
    <w:rsid w:val="004D700E"/>
    <w:rsid w:val="004F2A96"/>
    <w:rsid w:val="00520D8A"/>
    <w:rsid w:val="0052614A"/>
    <w:rsid w:val="00586978"/>
    <w:rsid w:val="005A02EF"/>
    <w:rsid w:val="005B2AA2"/>
    <w:rsid w:val="0060516B"/>
    <w:rsid w:val="00621197"/>
    <w:rsid w:val="00631E3D"/>
    <w:rsid w:val="00685AA7"/>
    <w:rsid w:val="006A5FAE"/>
    <w:rsid w:val="006A772B"/>
    <w:rsid w:val="006B5397"/>
    <w:rsid w:val="006C51FA"/>
    <w:rsid w:val="0070648E"/>
    <w:rsid w:val="007366F8"/>
    <w:rsid w:val="007674AB"/>
    <w:rsid w:val="007F170E"/>
    <w:rsid w:val="00816C1B"/>
    <w:rsid w:val="00881ECA"/>
    <w:rsid w:val="008C1C5B"/>
    <w:rsid w:val="009614D6"/>
    <w:rsid w:val="0099091D"/>
    <w:rsid w:val="00A266AD"/>
    <w:rsid w:val="00A327DC"/>
    <w:rsid w:val="00A3747F"/>
    <w:rsid w:val="00A720D6"/>
    <w:rsid w:val="00A8772A"/>
    <w:rsid w:val="00A9762F"/>
    <w:rsid w:val="00AE4979"/>
    <w:rsid w:val="00AF029A"/>
    <w:rsid w:val="00B966A5"/>
    <w:rsid w:val="00BC2298"/>
    <w:rsid w:val="00BD01CF"/>
    <w:rsid w:val="00BD7AD2"/>
    <w:rsid w:val="00BF5DC2"/>
    <w:rsid w:val="00C11CF7"/>
    <w:rsid w:val="00C15519"/>
    <w:rsid w:val="00C17EAB"/>
    <w:rsid w:val="00C97211"/>
    <w:rsid w:val="00D05EE8"/>
    <w:rsid w:val="00D644DE"/>
    <w:rsid w:val="00D71257"/>
    <w:rsid w:val="00D72EB6"/>
    <w:rsid w:val="00DC2CC9"/>
    <w:rsid w:val="00E73020"/>
    <w:rsid w:val="00ED7241"/>
    <w:rsid w:val="00F4649C"/>
    <w:rsid w:val="00F85896"/>
    <w:rsid w:val="00FC473C"/>
    <w:rsid w:val="00FD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2F12B"/>
  <w15:chartTrackingRefBased/>
  <w15:docId w15:val="{61C3DB6E-98E8-4C14-9216-8EF0F87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0648E"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8201F"/>
    <w:pPr>
      <w:ind w:left="720"/>
      <w:contextualSpacing/>
    </w:pPr>
    <w:rPr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700E"/>
    <w:rPr>
      <w:lang w:val="en-US" w:eastAsia="en-US"/>
    </w:rPr>
  </w:style>
  <w:style w:type="table" w:styleId="Tablaconcuadrcula">
    <w:name w:val="Table Grid"/>
    <w:basedOn w:val="Tablanormal"/>
    <w:uiPriority w:val="39"/>
    <w:rsid w:val="004D700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semiHidden/>
    <w:rsid w:val="0099091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vis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C98-E043-44C1-A969-AEAB723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vision_tpl.dotx</Template>
  <TotalTime>608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Diseinua</vt:lpstr>
      <vt:lpstr>Vision</vt:lpstr>
    </vt:vector>
  </TitlesOfParts>
  <Company>&lt;Company Name&gt;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Diseinua ModelEditor</dc:title>
  <dc:subject>ProMeta</dc:subject>
  <dc:creator>Julen Etxaniz Aragoneses</dc:creator>
  <cp:keywords/>
  <dc:description/>
  <cp:lastModifiedBy>Julen Etxaniz Aragoneses</cp:lastModifiedBy>
  <cp:revision>29</cp:revision>
  <cp:lastPrinted>2021-06-04T17:17:00Z</cp:lastPrinted>
  <dcterms:created xsi:type="dcterms:W3CDTF">2021-01-20T20:52:00Z</dcterms:created>
  <dcterms:modified xsi:type="dcterms:W3CDTF">2021-06-04T17:17:00Z</dcterms:modified>
</cp:coreProperties>
</file>