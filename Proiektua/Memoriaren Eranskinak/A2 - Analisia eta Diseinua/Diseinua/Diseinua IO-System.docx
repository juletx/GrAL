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7ADD" w14:textId="27E0292E" w:rsidR="006A772B" w:rsidRPr="00C15519" w:rsidRDefault="00A9762F" w:rsidP="003A7BB0">
      <w:pPr>
        <w:pStyle w:val="Ttulo"/>
        <w:rPr>
          <w:lang w:val="eu-ES"/>
        </w:rPr>
      </w:pPr>
      <w:r w:rsidRPr="00C15519">
        <w:rPr>
          <w:lang w:val="eu-ES"/>
        </w:rPr>
        <w:t>Diseinua</w:t>
      </w:r>
      <w:r w:rsidR="00D71257" w:rsidRPr="00C15519">
        <w:rPr>
          <w:lang w:val="eu-ES"/>
        </w:rPr>
        <w:t xml:space="preserve"> </w:t>
      </w:r>
      <w:r w:rsidR="001A4214">
        <w:rPr>
          <w:lang w:val="eu-ES"/>
        </w:rPr>
        <w:t>IO-System</w:t>
      </w:r>
    </w:p>
    <w:p w14:paraId="792956C2" w14:textId="77777777" w:rsidR="003A7BB0" w:rsidRPr="00C15519" w:rsidRDefault="003A7BB0" w:rsidP="003A7BB0">
      <w:pPr>
        <w:rPr>
          <w:lang w:val="eu-ES"/>
        </w:rPr>
      </w:pPr>
    </w:p>
    <w:p w14:paraId="7B627C36" w14:textId="19351C45" w:rsidR="00A9762F" w:rsidRPr="00C15519" w:rsidRDefault="00057DCB" w:rsidP="0070648E">
      <w:pPr>
        <w:pStyle w:val="Ttulo1"/>
        <w:rPr>
          <w:lang w:val="eu-ES" w:eastAsia="es-ES"/>
        </w:rPr>
      </w:pPr>
      <w:r w:rsidRPr="00C15519">
        <w:rPr>
          <w:lang w:val="eu-ES" w:eastAsia="es-ES"/>
        </w:rPr>
        <w:t>Diseinu egitura</w:t>
      </w:r>
    </w:p>
    <w:p w14:paraId="0C441F67" w14:textId="77777777" w:rsidR="00A9762F" w:rsidRPr="00C15519" w:rsidRDefault="00A9762F" w:rsidP="00A9762F">
      <w:pPr>
        <w:widowControl/>
        <w:spacing w:before="100" w:beforeAutospacing="1" w:after="100" w:afterAutospacing="1" w:line="240" w:lineRule="auto"/>
        <w:rPr>
          <w:color w:val="0000FF"/>
          <w:sz w:val="24"/>
          <w:szCs w:val="24"/>
          <w:lang w:val="eu-ES" w:eastAsia="es-ES"/>
        </w:rPr>
      </w:pPr>
      <w:r w:rsidRPr="00C15519">
        <w:rPr>
          <w:color w:val="0000FF"/>
          <w:sz w:val="24"/>
          <w:szCs w:val="24"/>
          <w:lang w:val="eu-ES" w:eastAsia="es-ES"/>
        </w:rPr>
        <w:t xml:space="preserve">[Describe the design from the highest level. This is commonly done with a diagram that shows a layered architecture.] </w:t>
      </w:r>
    </w:p>
    <w:p w14:paraId="2C756898" w14:textId="79D2159D" w:rsidR="00A9762F" w:rsidRPr="00C15519" w:rsidRDefault="00057DCB" w:rsidP="0070648E">
      <w:pPr>
        <w:pStyle w:val="Ttulo1"/>
        <w:rPr>
          <w:lang w:val="eu-ES" w:eastAsia="es-ES"/>
        </w:rPr>
      </w:pPr>
      <w:r w:rsidRPr="00C15519">
        <w:rPr>
          <w:lang w:val="eu-ES" w:eastAsia="es-ES"/>
        </w:rPr>
        <w:t>Azpisistemak</w:t>
      </w:r>
    </w:p>
    <w:p w14:paraId="2F3A4F35" w14:textId="617B8D85" w:rsidR="00A9762F" w:rsidRPr="00C15519" w:rsidRDefault="00A9762F" w:rsidP="0070648E">
      <w:pPr>
        <w:pStyle w:val="Ttulo2"/>
        <w:rPr>
          <w:lang w:val="eu-ES" w:eastAsia="es-ES"/>
        </w:rPr>
      </w:pPr>
      <w:r w:rsidRPr="00C15519">
        <w:rPr>
          <w:lang w:val="eu-ES" w:eastAsia="es-ES"/>
        </w:rPr>
        <w:t>[</w:t>
      </w:r>
      <w:r w:rsidR="00C15519" w:rsidRPr="00C15519">
        <w:rPr>
          <w:lang w:val="eu-ES" w:eastAsia="es-ES"/>
        </w:rPr>
        <w:t>Azpisistema</w:t>
      </w:r>
      <w:r w:rsidRPr="00C15519">
        <w:rPr>
          <w:lang w:val="eu-ES" w:eastAsia="es-ES"/>
        </w:rPr>
        <w:t xml:space="preserve">] </w:t>
      </w:r>
    </w:p>
    <w:p w14:paraId="6AFD82BC" w14:textId="77777777" w:rsidR="00A9762F" w:rsidRPr="00C15519" w:rsidRDefault="00A9762F" w:rsidP="00A9762F">
      <w:pPr>
        <w:widowControl/>
        <w:spacing w:before="100" w:beforeAutospacing="1" w:after="100" w:afterAutospacing="1" w:line="240" w:lineRule="auto"/>
        <w:rPr>
          <w:color w:val="0000FF"/>
          <w:sz w:val="24"/>
          <w:szCs w:val="24"/>
          <w:lang w:val="eu-ES" w:eastAsia="es-ES"/>
        </w:rPr>
      </w:pPr>
      <w:r w:rsidRPr="00C15519">
        <w:rPr>
          <w:color w:val="0000FF"/>
          <w:sz w:val="24"/>
          <w:szCs w:val="24"/>
          <w:lang w:val="eu-ES" w:eastAsia="es-ES"/>
        </w:rPr>
        <w:t xml:space="preserve">[Describe the design of a portion of the system (a package or component, for instance). The design should capture both static and dynamic perspectives. </w:t>
      </w:r>
    </w:p>
    <w:p w14:paraId="1A8D6860" w14:textId="77777777" w:rsidR="00A9762F" w:rsidRPr="00C15519" w:rsidRDefault="00A9762F" w:rsidP="00A9762F">
      <w:pPr>
        <w:widowControl/>
        <w:spacing w:before="100" w:beforeAutospacing="1" w:after="100" w:afterAutospacing="1" w:line="240" w:lineRule="auto"/>
        <w:rPr>
          <w:color w:val="0000FF"/>
          <w:sz w:val="24"/>
          <w:szCs w:val="24"/>
          <w:lang w:val="eu-ES" w:eastAsia="es-ES"/>
        </w:rPr>
      </w:pPr>
      <w:r w:rsidRPr="00C15519">
        <w:rPr>
          <w:color w:val="0000FF"/>
          <w:sz w:val="24"/>
          <w:szCs w:val="24"/>
          <w:lang w:val="eu-ES" w:eastAsia="es-ES"/>
        </w:rPr>
        <w:t xml:space="preserve">When capturing dynamic descriptions of behavior, look for reusable chunks of behavior that you can reference to simplify the design of the requirement realizations. </w:t>
      </w:r>
    </w:p>
    <w:p w14:paraId="3DE9EAF0" w14:textId="77777777" w:rsidR="00A9762F" w:rsidRPr="00C15519" w:rsidRDefault="00A9762F" w:rsidP="00A9762F">
      <w:pPr>
        <w:widowControl/>
        <w:spacing w:before="100" w:beforeAutospacing="1" w:after="100" w:afterAutospacing="1" w:line="240" w:lineRule="auto"/>
        <w:rPr>
          <w:color w:val="0000FF"/>
          <w:sz w:val="24"/>
          <w:szCs w:val="24"/>
          <w:lang w:val="eu-ES" w:eastAsia="es-ES"/>
        </w:rPr>
      </w:pPr>
      <w:r w:rsidRPr="00C15519">
        <w:rPr>
          <w:color w:val="0000FF"/>
          <w:sz w:val="24"/>
          <w:szCs w:val="24"/>
          <w:lang w:val="eu-ES" w:eastAsia="es-ES"/>
        </w:rPr>
        <w:t xml:space="preserve">You can break this section down into lower-level subsections to describe lower-level, encapsulated subsystems.] </w:t>
      </w:r>
    </w:p>
    <w:p w14:paraId="51E6DEA4" w14:textId="123107C8" w:rsidR="00A9762F" w:rsidRPr="00C15519" w:rsidRDefault="00057DCB" w:rsidP="0070648E">
      <w:pPr>
        <w:pStyle w:val="Ttulo1"/>
        <w:rPr>
          <w:lang w:val="eu-ES" w:eastAsia="es-ES"/>
        </w:rPr>
      </w:pPr>
      <w:r w:rsidRPr="00C15519">
        <w:rPr>
          <w:lang w:val="eu-ES" w:eastAsia="es-ES"/>
        </w:rPr>
        <w:t>Patroiak</w:t>
      </w:r>
    </w:p>
    <w:p w14:paraId="20F8112C" w14:textId="0671A55F" w:rsidR="00A9762F" w:rsidRPr="00C15519" w:rsidRDefault="00A9762F" w:rsidP="0070648E">
      <w:pPr>
        <w:pStyle w:val="Ttulo2"/>
        <w:rPr>
          <w:lang w:val="eu-ES" w:eastAsia="es-ES"/>
        </w:rPr>
      </w:pPr>
      <w:r w:rsidRPr="00C15519">
        <w:rPr>
          <w:lang w:val="eu-ES" w:eastAsia="es-ES"/>
        </w:rPr>
        <w:t>[</w:t>
      </w:r>
      <w:r w:rsidR="00C15519" w:rsidRPr="00C15519">
        <w:rPr>
          <w:lang w:val="eu-ES" w:eastAsia="es-ES"/>
        </w:rPr>
        <w:t>Patroia</w:t>
      </w:r>
      <w:r w:rsidRPr="00C15519">
        <w:rPr>
          <w:lang w:val="eu-ES" w:eastAsia="es-ES"/>
        </w:rPr>
        <w:t xml:space="preserve">] </w:t>
      </w:r>
    </w:p>
    <w:p w14:paraId="67B7856C" w14:textId="58685C31" w:rsidR="00A9762F" w:rsidRPr="00C15519" w:rsidRDefault="00C15519" w:rsidP="0070648E">
      <w:pPr>
        <w:pStyle w:val="Ttulo3"/>
        <w:rPr>
          <w:lang w:val="eu-ES" w:eastAsia="es-ES"/>
        </w:rPr>
      </w:pPr>
      <w:r w:rsidRPr="00C15519">
        <w:rPr>
          <w:lang w:val="eu-ES" w:eastAsia="es-ES"/>
        </w:rPr>
        <w:t>Orokortasunak</w:t>
      </w:r>
    </w:p>
    <w:p w14:paraId="0686622B" w14:textId="77777777" w:rsidR="00A9762F" w:rsidRPr="00C15519" w:rsidRDefault="00A9762F" w:rsidP="00A9762F">
      <w:pPr>
        <w:widowControl/>
        <w:spacing w:before="100" w:beforeAutospacing="1" w:after="100" w:afterAutospacing="1" w:line="240" w:lineRule="auto"/>
        <w:rPr>
          <w:color w:val="0000FF"/>
          <w:sz w:val="24"/>
          <w:szCs w:val="24"/>
          <w:lang w:val="eu-ES" w:eastAsia="es-ES"/>
        </w:rPr>
      </w:pPr>
      <w:r w:rsidRPr="00C15519">
        <w:rPr>
          <w:color w:val="0000FF"/>
          <w:sz w:val="24"/>
          <w:szCs w:val="24"/>
          <w:lang w:val="eu-ES" w:eastAsia="es-ES"/>
        </w:rPr>
        <w:t xml:space="preserve">[Provide an overview of the pattern in words in some consistent form. The overview of a pattern can include the intent, motivation, and applicability.] </w:t>
      </w:r>
    </w:p>
    <w:p w14:paraId="6C70CE9B" w14:textId="3E3B7374" w:rsidR="00A9762F" w:rsidRPr="00C15519" w:rsidRDefault="00C15519" w:rsidP="0070648E">
      <w:pPr>
        <w:pStyle w:val="Ttulo3"/>
        <w:rPr>
          <w:lang w:val="eu-ES" w:eastAsia="es-ES"/>
        </w:rPr>
      </w:pPr>
      <w:r w:rsidRPr="00C15519">
        <w:rPr>
          <w:lang w:val="eu-ES" w:eastAsia="es-ES"/>
        </w:rPr>
        <w:t>Egitura</w:t>
      </w:r>
    </w:p>
    <w:p w14:paraId="3EB2F8FC" w14:textId="77777777" w:rsidR="00A9762F" w:rsidRPr="00C15519" w:rsidRDefault="00A9762F" w:rsidP="00A9762F">
      <w:pPr>
        <w:widowControl/>
        <w:spacing w:before="100" w:beforeAutospacing="1" w:after="100" w:afterAutospacing="1" w:line="240" w:lineRule="auto"/>
        <w:rPr>
          <w:color w:val="0000FF"/>
          <w:sz w:val="24"/>
          <w:szCs w:val="24"/>
          <w:lang w:val="eu-ES" w:eastAsia="es-ES"/>
        </w:rPr>
      </w:pPr>
      <w:r w:rsidRPr="00C15519">
        <w:rPr>
          <w:color w:val="0000FF"/>
          <w:sz w:val="24"/>
          <w:szCs w:val="24"/>
          <w:lang w:val="eu-ES" w:eastAsia="es-ES"/>
        </w:rPr>
        <w:t xml:space="preserve">[Describe the pattern from a static perspective. Include all of the participants and how they relate to one another, and call out the relevant data and behavior.] </w:t>
      </w:r>
    </w:p>
    <w:p w14:paraId="7306ABF1" w14:textId="3046EFD3" w:rsidR="00A9762F" w:rsidRPr="00C15519" w:rsidRDefault="00C15519" w:rsidP="0070648E">
      <w:pPr>
        <w:pStyle w:val="Ttulo3"/>
        <w:rPr>
          <w:lang w:val="eu-ES" w:eastAsia="es-ES"/>
        </w:rPr>
      </w:pPr>
      <w:r w:rsidRPr="00C15519">
        <w:rPr>
          <w:lang w:val="eu-ES" w:eastAsia="es-ES"/>
        </w:rPr>
        <w:t>Portaera</w:t>
      </w:r>
    </w:p>
    <w:p w14:paraId="61FF38EE" w14:textId="77777777" w:rsidR="00A9762F" w:rsidRPr="00C15519" w:rsidRDefault="00A9762F" w:rsidP="00A9762F">
      <w:pPr>
        <w:widowControl/>
        <w:spacing w:before="100" w:beforeAutospacing="1" w:after="100" w:afterAutospacing="1" w:line="240" w:lineRule="auto"/>
        <w:rPr>
          <w:color w:val="0000FF"/>
          <w:sz w:val="24"/>
          <w:szCs w:val="24"/>
          <w:lang w:val="eu-ES" w:eastAsia="es-ES"/>
        </w:rPr>
      </w:pPr>
      <w:r w:rsidRPr="00C15519">
        <w:rPr>
          <w:color w:val="0000FF"/>
          <w:sz w:val="24"/>
          <w:szCs w:val="24"/>
          <w:lang w:val="eu-ES" w:eastAsia="es-ES"/>
        </w:rPr>
        <w:t xml:space="preserve">[Describe the pattern from a dynamic perspective. Walk the reader through how the participants collaborate to support various scenarios.] </w:t>
      </w:r>
    </w:p>
    <w:p w14:paraId="1737F062" w14:textId="77777777" w:rsidR="00A9762F" w:rsidRPr="00C15519" w:rsidRDefault="00A9762F" w:rsidP="00A9762F">
      <w:pPr>
        <w:widowControl/>
        <w:spacing w:line="240" w:lineRule="auto"/>
        <w:rPr>
          <w:sz w:val="24"/>
          <w:szCs w:val="24"/>
          <w:lang w:val="eu-ES" w:eastAsia="es-ES"/>
        </w:rPr>
      </w:pPr>
      <w:r w:rsidRPr="00C15519">
        <w:rPr>
          <w:sz w:val="24"/>
          <w:szCs w:val="24"/>
          <w:lang w:val="eu-ES" w:eastAsia="es-ES"/>
        </w:rPr>
        <w:t xml:space="preserve">Example </w:t>
      </w:r>
    </w:p>
    <w:p w14:paraId="580DA4FC" w14:textId="77777777" w:rsidR="00A9762F" w:rsidRPr="00C15519" w:rsidRDefault="00A9762F" w:rsidP="00A9762F">
      <w:pPr>
        <w:widowControl/>
        <w:spacing w:before="100" w:beforeAutospacing="1" w:after="100" w:afterAutospacing="1" w:line="240" w:lineRule="auto"/>
        <w:rPr>
          <w:color w:val="0000FF"/>
          <w:sz w:val="24"/>
          <w:szCs w:val="24"/>
          <w:lang w:val="eu-ES" w:eastAsia="es-ES"/>
        </w:rPr>
      </w:pPr>
      <w:r w:rsidRPr="00C15519">
        <w:rPr>
          <w:color w:val="0000FF"/>
          <w:sz w:val="24"/>
          <w:szCs w:val="24"/>
          <w:lang w:val="eu-ES" w:eastAsia="es-ES"/>
        </w:rPr>
        <w:t xml:space="preserve">[Often, you can convey the nature of the pattern better with an additional concrete example.] </w:t>
      </w:r>
    </w:p>
    <w:p w14:paraId="1E7F3908" w14:textId="48A011B1" w:rsidR="00A9762F" w:rsidRPr="00C15519" w:rsidRDefault="00057DCB" w:rsidP="0070648E">
      <w:pPr>
        <w:pStyle w:val="Ttulo1"/>
        <w:rPr>
          <w:lang w:val="eu-ES" w:eastAsia="es-ES"/>
        </w:rPr>
      </w:pPr>
      <w:r w:rsidRPr="00C15519">
        <w:rPr>
          <w:lang w:val="eu-ES" w:eastAsia="es-ES"/>
        </w:rPr>
        <w:t>Betekizunen gauzatzeak</w:t>
      </w:r>
    </w:p>
    <w:p w14:paraId="11BBA773" w14:textId="4CD2ABAC" w:rsidR="00A9762F" w:rsidRPr="00C15519" w:rsidRDefault="00A9762F" w:rsidP="0070648E">
      <w:pPr>
        <w:pStyle w:val="Ttulo2"/>
        <w:rPr>
          <w:lang w:val="eu-ES" w:eastAsia="es-ES"/>
        </w:rPr>
      </w:pPr>
      <w:r w:rsidRPr="00C15519">
        <w:rPr>
          <w:lang w:val="eu-ES" w:eastAsia="es-ES"/>
        </w:rPr>
        <w:t>[</w:t>
      </w:r>
      <w:r w:rsidR="00C15519" w:rsidRPr="00C15519">
        <w:rPr>
          <w:lang w:val="eu-ES" w:eastAsia="es-ES"/>
        </w:rPr>
        <w:t>Gauzatzea</w:t>
      </w:r>
      <w:r w:rsidRPr="00C15519">
        <w:rPr>
          <w:lang w:val="eu-ES" w:eastAsia="es-ES"/>
        </w:rPr>
        <w:t xml:space="preserve">] </w:t>
      </w:r>
    </w:p>
    <w:p w14:paraId="67139B73" w14:textId="6068F89A" w:rsidR="00A9762F" w:rsidRPr="00C15519" w:rsidRDefault="00C15519" w:rsidP="0070648E">
      <w:pPr>
        <w:pStyle w:val="Ttulo3"/>
        <w:rPr>
          <w:lang w:val="eu-ES" w:eastAsia="es-ES"/>
        </w:rPr>
      </w:pPr>
      <w:r w:rsidRPr="00C15519">
        <w:rPr>
          <w:lang w:val="eu-ES" w:eastAsia="es-ES"/>
        </w:rPr>
        <w:t>Parte-hartzaile ikuspegia</w:t>
      </w:r>
    </w:p>
    <w:p w14:paraId="763F7F37" w14:textId="77777777" w:rsidR="00A9762F" w:rsidRPr="00C15519" w:rsidRDefault="00A9762F" w:rsidP="00A9762F">
      <w:pPr>
        <w:widowControl/>
        <w:spacing w:before="100" w:beforeAutospacing="1" w:after="100" w:afterAutospacing="1" w:line="240" w:lineRule="auto"/>
        <w:rPr>
          <w:color w:val="0000FF"/>
          <w:sz w:val="24"/>
          <w:szCs w:val="24"/>
          <w:lang w:val="eu-ES" w:eastAsia="es-ES"/>
        </w:rPr>
      </w:pPr>
      <w:r w:rsidRPr="00C15519">
        <w:rPr>
          <w:color w:val="0000FF"/>
          <w:sz w:val="24"/>
          <w:szCs w:val="24"/>
          <w:lang w:val="eu-ES" w:eastAsia="es-ES"/>
        </w:rPr>
        <w:t xml:space="preserve">[Describe the participating design elements from a static perspective, giving details such as behavior, relationships, and attributes relevant to this realization.] </w:t>
      </w:r>
    </w:p>
    <w:p w14:paraId="7D004528" w14:textId="16484C0D" w:rsidR="00A9762F" w:rsidRPr="00C15519" w:rsidRDefault="00C15519" w:rsidP="0070648E">
      <w:pPr>
        <w:pStyle w:val="Ttulo3"/>
        <w:rPr>
          <w:lang w:val="eu-ES" w:eastAsia="es-ES"/>
        </w:rPr>
      </w:pPr>
      <w:r w:rsidRPr="00C15519">
        <w:rPr>
          <w:lang w:val="eu-ES" w:eastAsia="es-ES"/>
        </w:rPr>
        <w:lastRenderedPageBreak/>
        <w:t>Oinarrizko egoerak</w:t>
      </w:r>
    </w:p>
    <w:p w14:paraId="0E6A0A31" w14:textId="77777777" w:rsidR="00A9762F" w:rsidRPr="00C15519" w:rsidRDefault="00A9762F" w:rsidP="00A9762F">
      <w:pPr>
        <w:widowControl/>
        <w:spacing w:before="100" w:beforeAutospacing="1" w:after="100" w:afterAutospacing="1" w:line="240" w:lineRule="auto"/>
        <w:rPr>
          <w:color w:val="0000FF"/>
          <w:sz w:val="24"/>
          <w:szCs w:val="24"/>
          <w:lang w:val="eu-ES" w:eastAsia="es-ES"/>
        </w:rPr>
      </w:pPr>
      <w:r w:rsidRPr="00C15519">
        <w:rPr>
          <w:color w:val="0000FF"/>
          <w:sz w:val="24"/>
          <w:szCs w:val="24"/>
          <w:lang w:val="eu-ES" w:eastAsia="es-ES"/>
        </w:rPr>
        <w:t xml:space="preserve">[For the main flow, describe how instances of the design elements collaborate to realize the requirements. When using UML, this can be done with collaboration diagrams (sequence or communication).] </w:t>
      </w:r>
    </w:p>
    <w:p w14:paraId="1515BA9E" w14:textId="1398A195" w:rsidR="00A9762F" w:rsidRPr="00C15519" w:rsidRDefault="00C15519" w:rsidP="0070648E">
      <w:pPr>
        <w:pStyle w:val="Ttulo3"/>
        <w:rPr>
          <w:lang w:val="eu-ES" w:eastAsia="es-ES"/>
        </w:rPr>
      </w:pPr>
      <w:r w:rsidRPr="00C15519">
        <w:rPr>
          <w:lang w:val="eu-ES" w:eastAsia="es-ES"/>
        </w:rPr>
        <w:t>Egoera gehigarriak</w:t>
      </w:r>
    </w:p>
    <w:p w14:paraId="2B963ADE" w14:textId="1FF6F638" w:rsidR="002B4085" w:rsidRPr="00C15519" w:rsidRDefault="00A9762F" w:rsidP="00A9762F">
      <w:pPr>
        <w:widowControl/>
        <w:spacing w:before="100" w:beforeAutospacing="1" w:after="100" w:afterAutospacing="1" w:line="240" w:lineRule="auto"/>
        <w:rPr>
          <w:color w:val="0000FF"/>
          <w:sz w:val="24"/>
          <w:szCs w:val="24"/>
          <w:lang w:val="eu-ES" w:eastAsia="es-ES"/>
        </w:rPr>
      </w:pPr>
      <w:r w:rsidRPr="00C15519">
        <w:rPr>
          <w:color w:val="0000FF"/>
          <w:sz w:val="24"/>
          <w:szCs w:val="24"/>
          <w:lang w:val="eu-ES" w:eastAsia="es-ES"/>
        </w:rPr>
        <w:t xml:space="preserve">[For other scenarios that must be described to convey an appropriate amount of information about how the requirement behavior will be realized, describe how instances of the design elements collaborate to realize the requirement. When using UML, you can do this with collaboration diagrams (sequence or communication).] </w:t>
      </w:r>
    </w:p>
    <w:sectPr w:rsidR="002B4085" w:rsidRPr="00C15519">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6231C" w14:textId="77777777" w:rsidR="00CF7F29" w:rsidRDefault="00CF7F29">
      <w:pPr>
        <w:spacing w:line="240" w:lineRule="auto"/>
      </w:pPr>
      <w:r>
        <w:separator/>
      </w:r>
    </w:p>
  </w:endnote>
  <w:endnote w:type="continuationSeparator" w:id="0">
    <w:p w14:paraId="6C011DD4" w14:textId="77777777" w:rsidR="00CF7F29" w:rsidRDefault="00CF7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E91F" w14:textId="1AD3B867" w:rsidR="00685AA7" w:rsidRPr="00203ADD" w:rsidRDefault="00A9762F" w:rsidP="00203ADD">
    <w:pPr>
      <w:pStyle w:val="Piedepgina"/>
      <w:rPr>
        <w:rFonts w:asciiTheme="minorHAnsi" w:hAnsiTheme="minorHAnsi" w:cstheme="minorHAnsi"/>
        <w:sz w:val="22"/>
        <w:szCs w:val="22"/>
      </w:rPr>
    </w:pPr>
    <w:r>
      <w:rPr>
        <w:rFonts w:asciiTheme="minorHAnsi" w:hAnsiTheme="minorHAnsi" w:cstheme="minorHAnsi"/>
        <w:sz w:val="22"/>
        <w:szCs w:val="22"/>
      </w:rPr>
      <w:t>Diseinua</w:t>
    </w:r>
    <w:r w:rsidR="00203ADD" w:rsidRPr="00203ADD">
      <w:rPr>
        <w:rFonts w:asciiTheme="minorHAnsi" w:hAnsiTheme="minorHAnsi" w:cstheme="minorHAnsi"/>
        <w:sz w:val="22"/>
        <w:szCs w:val="22"/>
      </w:rPr>
      <w:ptab w:relativeTo="margin" w:alignment="center" w:leader="none"/>
    </w:r>
    <w:r w:rsidR="00203ADD" w:rsidRPr="00203ADD">
      <w:rPr>
        <w:rFonts w:asciiTheme="minorHAnsi" w:hAnsiTheme="minorHAnsi" w:cstheme="minorHAnsi"/>
        <w:sz w:val="22"/>
        <w:szCs w:val="22"/>
      </w:rPr>
      <w:t>202</w:t>
    </w:r>
    <w:r w:rsidR="00A8772A">
      <w:rPr>
        <w:rFonts w:asciiTheme="minorHAnsi" w:hAnsiTheme="minorHAnsi" w:cstheme="minorHAnsi"/>
        <w:sz w:val="22"/>
        <w:szCs w:val="22"/>
      </w:rPr>
      <w:t>1</w:t>
    </w:r>
    <w:r w:rsidR="00203ADD" w:rsidRPr="00203ADD">
      <w:rPr>
        <w:rFonts w:asciiTheme="minorHAnsi" w:hAnsiTheme="minorHAnsi" w:cstheme="minorHAnsi"/>
        <w:sz w:val="22"/>
        <w:szCs w:val="22"/>
      </w:rPr>
      <w:t>/0</w:t>
    </w:r>
    <w:r>
      <w:rPr>
        <w:rFonts w:asciiTheme="minorHAnsi" w:hAnsiTheme="minorHAnsi" w:cstheme="minorHAnsi"/>
        <w:sz w:val="22"/>
        <w:szCs w:val="22"/>
      </w:rPr>
      <w:t>6/0</w:t>
    </w:r>
    <w:r w:rsidR="00AF029A">
      <w:rPr>
        <w:rFonts w:asciiTheme="minorHAnsi" w:hAnsiTheme="minorHAnsi" w:cstheme="minorHAnsi"/>
        <w:sz w:val="22"/>
        <w:szCs w:val="22"/>
      </w:rPr>
      <w:t>4</w:t>
    </w:r>
    <w:r w:rsidR="00203ADD" w:rsidRPr="00203ADD">
      <w:rPr>
        <w:rFonts w:asciiTheme="minorHAnsi" w:hAnsiTheme="minorHAnsi" w:cstheme="minorHAnsi"/>
        <w:sz w:val="22"/>
        <w:szCs w:val="22"/>
      </w:rPr>
      <w:ptab w:relativeTo="margin" w:alignment="right" w:leader="none"/>
    </w:r>
    <w:r w:rsidR="00203ADD" w:rsidRPr="00203ADD">
      <w:rPr>
        <w:rFonts w:asciiTheme="minorHAnsi" w:hAnsiTheme="minorHAnsi" w:cstheme="minorHAnsi"/>
        <w:sz w:val="22"/>
        <w:szCs w:val="22"/>
      </w:rPr>
      <w:fldChar w:fldCharType="begin"/>
    </w:r>
    <w:r w:rsidR="00203ADD" w:rsidRPr="00203ADD">
      <w:rPr>
        <w:rFonts w:asciiTheme="minorHAnsi" w:hAnsiTheme="minorHAnsi" w:cstheme="minorHAnsi"/>
        <w:sz w:val="22"/>
        <w:szCs w:val="22"/>
      </w:rPr>
      <w:instrText>PAGE  \* Arabic  \* MERGEFORMAT</w:instrText>
    </w:r>
    <w:r w:rsidR="00203ADD" w:rsidRPr="00203ADD">
      <w:rPr>
        <w:rFonts w:asciiTheme="minorHAnsi" w:hAnsiTheme="minorHAnsi" w:cstheme="minorHAnsi"/>
        <w:sz w:val="22"/>
        <w:szCs w:val="22"/>
      </w:rPr>
      <w:fldChar w:fldCharType="separate"/>
    </w:r>
    <w:r w:rsidR="00203ADD" w:rsidRPr="00203ADD">
      <w:rPr>
        <w:rFonts w:asciiTheme="minorHAnsi" w:hAnsiTheme="minorHAnsi" w:cstheme="minorHAnsi"/>
        <w:sz w:val="22"/>
        <w:szCs w:val="22"/>
      </w:rPr>
      <w:t>3</w:t>
    </w:r>
    <w:r w:rsidR="00203ADD" w:rsidRPr="00203ADD">
      <w:rPr>
        <w:rFonts w:asciiTheme="minorHAnsi" w:hAnsiTheme="minorHAnsi" w:cstheme="minorHAnsi"/>
        <w:sz w:val="22"/>
        <w:szCs w:val="22"/>
      </w:rPr>
      <w:fldChar w:fldCharType="end"/>
    </w:r>
    <w:r w:rsidR="00203ADD" w:rsidRPr="00203ADD">
      <w:rPr>
        <w:rFonts w:asciiTheme="minorHAnsi" w:hAnsiTheme="minorHAnsi" w:cstheme="minorHAnsi"/>
        <w:sz w:val="22"/>
        <w:szCs w:val="22"/>
        <w:lang w:val="es-ES"/>
      </w:rPr>
      <w:t xml:space="preserve"> </w:t>
    </w:r>
    <w:r w:rsidR="00203ADD" w:rsidRPr="00203ADD">
      <w:rPr>
        <w:rFonts w:asciiTheme="minorHAnsi" w:hAnsiTheme="minorHAnsi" w:cstheme="minorHAnsi"/>
        <w:sz w:val="22"/>
        <w:szCs w:val="22"/>
      </w:rPr>
      <w:t>/</w:t>
    </w:r>
    <w:r w:rsidR="00203ADD" w:rsidRPr="00203ADD">
      <w:rPr>
        <w:rFonts w:asciiTheme="minorHAnsi" w:hAnsiTheme="minorHAnsi" w:cstheme="minorHAnsi"/>
        <w:sz w:val="22"/>
        <w:szCs w:val="22"/>
        <w:lang w:val="es-ES"/>
      </w:rPr>
      <w:t xml:space="preserve"> </w:t>
    </w:r>
    <w:r w:rsidR="00203ADD" w:rsidRPr="00203ADD">
      <w:rPr>
        <w:rFonts w:asciiTheme="minorHAnsi" w:hAnsiTheme="minorHAnsi" w:cstheme="minorHAnsi"/>
        <w:sz w:val="22"/>
        <w:szCs w:val="22"/>
      </w:rPr>
      <w:fldChar w:fldCharType="begin"/>
    </w:r>
    <w:r w:rsidR="00203ADD" w:rsidRPr="00203ADD">
      <w:rPr>
        <w:rFonts w:asciiTheme="minorHAnsi" w:hAnsiTheme="minorHAnsi" w:cstheme="minorHAnsi"/>
        <w:sz w:val="22"/>
        <w:szCs w:val="22"/>
      </w:rPr>
      <w:instrText>NUMPAGES  \* Arabic  \* MERGEFORMAT</w:instrText>
    </w:r>
    <w:r w:rsidR="00203ADD" w:rsidRPr="00203ADD">
      <w:rPr>
        <w:rFonts w:asciiTheme="minorHAnsi" w:hAnsiTheme="minorHAnsi" w:cstheme="minorHAnsi"/>
        <w:sz w:val="22"/>
        <w:szCs w:val="22"/>
      </w:rPr>
      <w:fldChar w:fldCharType="separate"/>
    </w:r>
    <w:r w:rsidR="00203ADD" w:rsidRPr="00203ADD">
      <w:rPr>
        <w:rFonts w:asciiTheme="minorHAnsi" w:hAnsiTheme="minorHAnsi" w:cstheme="minorHAnsi"/>
        <w:sz w:val="22"/>
        <w:szCs w:val="22"/>
      </w:rPr>
      <w:t>11</w:t>
    </w:r>
    <w:r w:rsidR="00203ADD" w:rsidRPr="00203ADD">
      <w:rPr>
        <w:rFonts w:asciiTheme="minorHAnsi" w:hAnsiTheme="minorHAnsi" w:cstheme="min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F7966" w14:textId="77777777" w:rsidR="00CF7F29" w:rsidRDefault="00CF7F29">
      <w:pPr>
        <w:spacing w:line="240" w:lineRule="auto"/>
      </w:pPr>
      <w:r>
        <w:separator/>
      </w:r>
    </w:p>
  </w:footnote>
  <w:footnote w:type="continuationSeparator" w:id="0">
    <w:p w14:paraId="0E95218F" w14:textId="77777777" w:rsidR="00CF7F29" w:rsidRDefault="00CF7F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top w:w="57" w:type="dxa"/>
        <w:bottom w:w="57" w:type="dxa"/>
      </w:tblCellMar>
      <w:tblLook w:val="04A0" w:firstRow="1" w:lastRow="0" w:firstColumn="1" w:lastColumn="0" w:noHBand="0" w:noVBand="1"/>
    </w:tblPr>
    <w:tblGrid>
      <w:gridCol w:w="9350"/>
    </w:tblGrid>
    <w:tr w:rsidR="004D700E" w:rsidRPr="001A4214" w14:paraId="49C13FDE" w14:textId="77777777" w:rsidTr="00566A94">
      <w:tc>
        <w:tcPr>
          <w:tcW w:w="9736" w:type="dxa"/>
        </w:tcPr>
        <w:p w14:paraId="3E13D8EB" w14:textId="77777777" w:rsidR="004D700E" w:rsidRPr="005D3E0A" w:rsidRDefault="004D700E" w:rsidP="004D700E">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15BBFE1E" wp14:editId="68108FE6">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5E6D63F0" wp14:editId="259FD1EB">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Proiektua: ProMeta</w:t>
          </w:r>
        </w:p>
        <w:p w14:paraId="1A758ADC" w14:textId="77777777" w:rsidR="004D700E" w:rsidRPr="005D3E0A" w:rsidRDefault="004D700E" w:rsidP="004D700E">
          <w:pPr>
            <w:pStyle w:val="Encabezado"/>
            <w:jc w:val="center"/>
            <w:rPr>
              <w:lang w:val="eu-ES"/>
            </w:rPr>
          </w:pPr>
          <w:r w:rsidRPr="005D3E0A">
            <w:rPr>
              <w:lang w:val="eu-ES"/>
            </w:rPr>
            <w:t>Egilea: Julen Etxaniz Aragoneses</w:t>
          </w:r>
        </w:p>
        <w:p w14:paraId="2A5CEB72" w14:textId="77777777" w:rsidR="004D700E" w:rsidRPr="003273CE" w:rsidRDefault="004D700E" w:rsidP="004D700E">
          <w:pPr>
            <w:pStyle w:val="Encabezado"/>
            <w:jc w:val="center"/>
            <w:rPr>
              <w:lang w:val="eu-ES"/>
            </w:rPr>
          </w:pPr>
          <w:r w:rsidRPr="005D3E0A">
            <w:rPr>
              <w:lang w:val="eu-ES"/>
            </w:rPr>
            <w:t>Tutorea: Juan Manuel Pikatza Atxa</w:t>
          </w:r>
        </w:p>
      </w:tc>
    </w:tr>
  </w:tbl>
  <w:p w14:paraId="5EC5C051" w14:textId="77777777" w:rsidR="00685AA7" w:rsidRPr="004D700E" w:rsidRDefault="00685AA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C163B7"/>
    <w:multiLevelType w:val="hybridMultilevel"/>
    <w:tmpl w:val="6BB0C6D2"/>
    <w:lvl w:ilvl="0" w:tplc="8DE2BD6C">
      <w:numFmt w:val="bullet"/>
      <w:lvlText w:val="-"/>
      <w:lvlJc w:val="left"/>
      <w:pPr>
        <w:ind w:left="398" w:hanging="360"/>
      </w:pPr>
      <w:rPr>
        <w:rFonts w:ascii="Times New Roman" w:eastAsia="Times New Roman" w:hAnsi="Times New Roman" w:cs="Times New Roman" w:hint="default"/>
      </w:rPr>
    </w:lvl>
    <w:lvl w:ilvl="1" w:tplc="0C0A0003" w:tentative="1">
      <w:start w:val="1"/>
      <w:numFmt w:val="bullet"/>
      <w:lvlText w:val="o"/>
      <w:lvlJc w:val="left"/>
      <w:pPr>
        <w:ind w:left="1118" w:hanging="360"/>
      </w:pPr>
      <w:rPr>
        <w:rFonts w:ascii="Courier New" w:hAnsi="Courier New" w:cs="Courier New" w:hint="default"/>
      </w:rPr>
    </w:lvl>
    <w:lvl w:ilvl="2" w:tplc="0C0A0005" w:tentative="1">
      <w:start w:val="1"/>
      <w:numFmt w:val="bullet"/>
      <w:lvlText w:val=""/>
      <w:lvlJc w:val="left"/>
      <w:pPr>
        <w:ind w:left="1838" w:hanging="360"/>
      </w:pPr>
      <w:rPr>
        <w:rFonts w:ascii="Wingdings" w:hAnsi="Wingdings" w:hint="default"/>
      </w:rPr>
    </w:lvl>
    <w:lvl w:ilvl="3" w:tplc="0C0A0001" w:tentative="1">
      <w:start w:val="1"/>
      <w:numFmt w:val="bullet"/>
      <w:lvlText w:val=""/>
      <w:lvlJc w:val="left"/>
      <w:pPr>
        <w:ind w:left="2558" w:hanging="360"/>
      </w:pPr>
      <w:rPr>
        <w:rFonts w:ascii="Symbol" w:hAnsi="Symbol" w:hint="default"/>
      </w:rPr>
    </w:lvl>
    <w:lvl w:ilvl="4" w:tplc="0C0A0003" w:tentative="1">
      <w:start w:val="1"/>
      <w:numFmt w:val="bullet"/>
      <w:lvlText w:val="o"/>
      <w:lvlJc w:val="left"/>
      <w:pPr>
        <w:ind w:left="3278" w:hanging="360"/>
      </w:pPr>
      <w:rPr>
        <w:rFonts w:ascii="Courier New" w:hAnsi="Courier New" w:cs="Courier New" w:hint="default"/>
      </w:rPr>
    </w:lvl>
    <w:lvl w:ilvl="5" w:tplc="0C0A0005" w:tentative="1">
      <w:start w:val="1"/>
      <w:numFmt w:val="bullet"/>
      <w:lvlText w:val=""/>
      <w:lvlJc w:val="left"/>
      <w:pPr>
        <w:ind w:left="3998" w:hanging="360"/>
      </w:pPr>
      <w:rPr>
        <w:rFonts w:ascii="Wingdings" w:hAnsi="Wingdings" w:hint="default"/>
      </w:rPr>
    </w:lvl>
    <w:lvl w:ilvl="6" w:tplc="0C0A0001" w:tentative="1">
      <w:start w:val="1"/>
      <w:numFmt w:val="bullet"/>
      <w:lvlText w:val=""/>
      <w:lvlJc w:val="left"/>
      <w:pPr>
        <w:ind w:left="4718" w:hanging="360"/>
      </w:pPr>
      <w:rPr>
        <w:rFonts w:ascii="Symbol" w:hAnsi="Symbol" w:hint="default"/>
      </w:rPr>
    </w:lvl>
    <w:lvl w:ilvl="7" w:tplc="0C0A0003" w:tentative="1">
      <w:start w:val="1"/>
      <w:numFmt w:val="bullet"/>
      <w:lvlText w:val="o"/>
      <w:lvlJc w:val="left"/>
      <w:pPr>
        <w:ind w:left="5438" w:hanging="360"/>
      </w:pPr>
      <w:rPr>
        <w:rFonts w:ascii="Courier New" w:hAnsi="Courier New" w:cs="Courier New" w:hint="default"/>
      </w:rPr>
    </w:lvl>
    <w:lvl w:ilvl="8" w:tplc="0C0A0005" w:tentative="1">
      <w:start w:val="1"/>
      <w:numFmt w:val="bullet"/>
      <w:lvlText w:val=""/>
      <w:lvlJc w:val="left"/>
      <w:pPr>
        <w:ind w:left="6158"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D876C7B"/>
    <w:multiLevelType w:val="multilevel"/>
    <w:tmpl w:val="EFD20CD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6"/>
  </w:num>
  <w:num w:numId="30">
    <w:abstractNumId w:val="19"/>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45"/>
    <w:rsid w:val="00057DCB"/>
    <w:rsid w:val="000661BE"/>
    <w:rsid w:val="000A60FE"/>
    <w:rsid w:val="000D5CFC"/>
    <w:rsid w:val="000E13D3"/>
    <w:rsid w:val="0018201F"/>
    <w:rsid w:val="0019590E"/>
    <w:rsid w:val="001A4214"/>
    <w:rsid w:val="00203ADD"/>
    <w:rsid w:val="00224712"/>
    <w:rsid w:val="002A48B1"/>
    <w:rsid w:val="002A7E09"/>
    <w:rsid w:val="002B4085"/>
    <w:rsid w:val="002C01E3"/>
    <w:rsid w:val="003236FE"/>
    <w:rsid w:val="003324F7"/>
    <w:rsid w:val="0033799F"/>
    <w:rsid w:val="00341545"/>
    <w:rsid w:val="00352249"/>
    <w:rsid w:val="00375A4A"/>
    <w:rsid w:val="003A7BB0"/>
    <w:rsid w:val="00400D15"/>
    <w:rsid w:val="00490E13"/>
    <w:rsid w:val="00493EA3"/>
    <w:rsid w:val="004D700E"/>
    <w:rsid w:val="004F2A96"/>
    <w:rsid w:val="00520D8A"/>
    <w:rsid w:val="0052614A"/>
    <w:rsid w:val="00586978"/>
    <w:rsid w:val="005A02EF"/>
    <w:rsid w:val="005B2AA2"/>
    <w:rsid w:val="0060516B"/>
    <w:rsid w:val="00621197"/>
    <w:rsid w:val="00631E3D"/>
    <w:rsid w:val="00685AA7"/>
    <w:rsid w:val="006A5FAE"/>
    <w:rsid w:val="006A772B"/>
    <w:rsid w:val="006B5397"/>
    <w:rsid w:val="006C51FA"/>
    <w:rsid w:val="0070648E"/>
    <w:rsid w:val="007366F8"/>
    <w:rsid w:val="007674AB"/>
    <w:rsid w:val="007F170E"/>
    <w:rsid w:val="00816C1B"/>
    <w:rsid w:val="00881ECA"/>
    <w:rsid w:val="008C1C5B"/>
    <w:rsid w:val="009614D6"/>
    <w:rsid w:val="0099091D"/>
    <w:rsid w:val="00A266AD"/>
    <w:rsid w:val="00A327DC"/>
    <w:rsid w:val="00A3747F"/>
    <w:rsid w:val="00A720D6"/>
    <w:rsid w:val="00A8772A"/>
    <w:rsid w:val="00A9762F"/>
    <w:rsid w:val="00AE4979"/>
    <w:rsid w:val="00AF029A"/>
    <w:rsid w:val="00B966A5"/>
    <w:rsid w:val="00BC2298"/>
    <w:rsid w:val="00BD01CF"/>
    <w:rsid w:val="00BD7AD2"/>
    <w:rsid w:val="00BF5DC2"/>
    <w:rsid w:val="00C11CF7"/>
    <w:rsid w:val="00C15519"/>
    <w:rsid w:val="00C17EAB"/>
    <w:rsid w:val="00C97211"/>
    <w:rsid w:val="00CF7F29"/>
    <w:rsid w:val="00D05EE8"/>
    <w:rsid w:val="00D644DE"/>
    <w:rsid w:val="00D71257"/>
    <w:rsid w:val="00D72EB6"/>
    <w:rsid w:val="00DC2CC9"/>
    <w:rsid w:val="00E05FE2"/>
    <w:rsid w:val="00E73020"/>
    <w:rsid w:val="00ED7241"/>
    <w:rsid w:val="00F4649C"/>
    <w:rsid w:val="00F85896"/>
    <w:rsid w:val="00FC473C"/>
    <w:rsid w:val="00FD23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2F12B"/>
  <w15:chartTrackingRefBased/>
  <w15:docId w15:val="{61C3DB6E-98E8-4C14-9216-8EF0F878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rsid w:val="0070648E"/>
    <w:pPr>
      <w:numPr>
        <w:ilvl w:val="2"/>
      </w:numPr>
      <w:outlineLvl w:val="2"/>
    </w:pPr>
    <w:rPr>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widowControl/>
      <w:tabs>
        <w:tab w:val="left" w:pos="540"/>
        <w:tab w:val="left" w:pos="1260"/>
      </w:tabs>
      <w:spacing w:after="120"/>
    </w:pPr>
    <w:rPr>
      <w:rFonts w:ascii="Times" w:hAnsi="Times"/>
      <w:i/>
      <w:color w:val="0000FF"/>
    </w:rPr>
  </w:style>
  <w:style w:type="character" w:styleId="Hipervnculo">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semiHidden/>
    <w:rPr>
      <w:i/>
      <w:iCs/>
      <w:color w:val="0000FF"/>
      <w:sz w:val="18"/>
    </w:rPr>
  </w:style>
  <w:style w:type="paragraph" w:styleId="Textodeglobo">
    <w:name w:val="Balloon Text"/>
    <w:basedOn w:val="Normal"/>
    <w:link w:val="TextodegloboCar"/>
    <w:uiPriority w:val="99"/>
    <w:semiHidden/>
    <w:unhideWhenUsed/>
    <w:rsid w:val="002B4085"/>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B4085"/>
    <w:rPr>
      <w:rFonts w:ascii="Tahoma" w:hAnsi="Tahoma" w:cs="Tahoma"/>
      <w:sz w:val="16"/>
      <w:szCs w:val="16"/>
      <w:lang w:val="en-US" w:eastAsia="en-US"/>
    </w:rPr>
  </w:style>
  <w:style w:type="paragraph" w:styleId="Prrafodelista">
    <w:name w:val="List Paragraph"/>
    <w:basedOn w:val="Normal"/>
    <w:uiPriority w:val="34"/>
    <w:qFormat/>
    <w:rsid w:val="0018201F"/>
    <w:pPr>
      <w:ind w:left="720"/>
      <w:contextualSpacing/>
    </w:pPr>
    <w:rPr>
      <w:lang w:val="eu-ES"/>
    </w:rPr>
  </w:style>
  <w:style w:type="character" w:customStyle="1" w:styleId="EncabezadoCar">
    <w:name w:val="Encabezado Car"/>
    <w:basedOn w:val="Fuentedeprrafopredeter"/>
    <w:link w:val="Encabezado"/>
    <w:uiPriority w:val="99"/>
    <w:rsid w:val="004D700E"/>
    <w:rPr>
      <w:lang w:val="en-US" w:eastAsia="en-US"/>
    </w:rPr>
  </w:style>
  <w:style w:type="table" w:styleId="Tablaconcuadrcula">
    <w:name w:val="Table Grid"/>
    <w:basedOn w:val="Tablanormal"/>
    <w:uiPriority w:val="39"/>
    <w:rsid w:val="004D700E"/>
    <w:rPr>
      <w:rFonts w:asciiTheme="minorHAnsi" w:eastAsiaTheme="minorEastAsia"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semiHidden/>
    <w:rsid w:val="0099091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Proiektua\Sistemaren%20Espezifikazioa\visio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5C98-E043-44C1-A969-AEAB7239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vision_tpl.dotx</Template>
  <TotalTime>608</TotalTime>
  <Pages>2</Pages>
  <Words>309</Words>
  <Characters>1703</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Diseinua ModelEditor</vt:lpstr>
      <vt:lpstr>Vision</vt:lpstr>
    </vt:vector>
  </TitlesOfParts>
  <Company>&lt;Company Name&gt;</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Diseinua IO-System</dc:title>
  <dc:subject>ProMeta</dc:subject>
  <dc:creator>Julen Etxaniz Aragoneses</dc:creator>
  <cp:keywords/>
  <dc:description/>
  <cp:lastModifiedBy>Julen Etxaniz Aragoneses</cp:lastModifiedBy>
  <cp:revision>32</cp:revision>
  <cp:lastPrinted>2021-06-04T17:18:00Z</cp:lastPrinted>
  <dcterms:created xsi:type="dcterms:W3CDTF">2021-01-20T20:52:00Z</dcterms:created>
  <dcterms:modified xsi:type="dcterms:W3CDTF">2021-06-04T17:18:00Z</dcterms:modified>
</cp:coreProperties>
</file>