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33A7" w14:textId="52F264BB" w:rsidR="002E775A" w:rsidRPr="003F2A23" w:rsidRDefault="002E775A" w:rsidP="002E775A">
      <w:pPr>
        <w:pStyle w:val="Ttulo"/>
        <w:rPr>
          <w:lang w:val="eu-ES"/>
        </w:rPr>
      </w:pPr>
      <w:r>
        <w:rPr>
          <w:lang w:val="eu-ES"/>
        </w:rPr>
        <w:t xml:space="preserve">Proba </w:t>
      </w:r>
      <w:r w:rsidR="00506AEB">
        <w:rPr>
          <w:lang w:val="eu-ES"/>
        </w:rPr>
        <w:t>Script-ak</w:t>
      </w: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"G:\\Mi unidad\\Ingeniaritza Informatikoa\\4. Maila\\2. Lauhilekoa\\GrAL\\ProMeta\\Barne Informazioa\\Barne Kudeaketa\\Lan Atazen Zerrenda.xlsx" Sheet1!F1C1:F2C9 \a \f 4 \h  \* MERGEFORMAT </w:instrText>
      </w:r>
      <w:r>
        <w:rPr>
          <w:lang w:val="eu-ES"/>
        </w:rPr>
        <w:fldChar w:fldCharType="separate"/>
      </w:r>
    </w:p>
    <w:p w14:paraId="0B2B67E3" w14:textId="15F34C63" w:rsidR="002E775A" w:rsidRDefault="002E775A" w:rsidP="002E775A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>
        <w:rPr>
          <w:lang w:val="eu-ES"/>
        </w:rPr>
        <w:fldChar w:fldCharType="end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506AEB" w14:paraId="3793C701" w14:textId="77777777" w:rsidTr="000421B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DC855F" w14:textId="77777777" w:rsidR="00506AEB" w:rsidRDefault="00506AEB" w:rsidP="000421B5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F55A3E" w14:textId="77777777" w:rsidR="00506AEB" w:rsidRPr="00E303EF" w:rsidRDefault="00506AEB" w:rsidP="000421B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506AEB" w14:paraId="5213D9D9" w14:textId="77777777" w:rsidTr="000421B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4639F8" w14:textId="77777777" w:rsidR="00506AEB" w:rsidRDefault="00506AEB" w:rsidP="000421B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2AB950" w14:textId="77777777" w:rsidR="00506AEB" w:rsidRPr="00E303EF" w:rsidRDefault="00506AEB" w:rsidP="000421B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&lt;use case name&gt;</w:t>
            </w:r>
          </w:p>
        </w:tc>
      </w:tr>
      <w:tr w:rsidR="00506AEB" w14:paraId="2221A7AB" w14:textId="77777777" w:rsidTr="000421B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9944FA" w14:textId="77777777" w:rsidR="00506AEB" w:rsidRDefault="00506AEB" w:rsidP="000421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F82148" w14:textId="77777777" w:rsidR="00506AEB" w:rsidRPr="00C05D0A" w:rsidRDefault="00506AEB" w:rsidP="000421B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506AEB" w14:paraId="12517AA2" w14:textId="77777777" w:rsidTr="000421B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9FCCE" w14:textId="77777777" w:rsidR="00506AEB" w:rsidRDefault="00506AEB" w:rsidP="000421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D4085B" w14:textId="77777777" w:rsidR="00506AEB" w:rsidRPr="00A11301" w:rsidRDefault="00506AEB" w:rsidP="000421B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506AEB" w14:paraId="2B6C29E7" w14:textId="77777777" w:rsidTr="000421B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DA461B" w14:textId="77777777" w:rsidR="00506AEB" w:rsidRDefault="00506AEB" w:rsidP="000421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C06EED" w14:textId="77777777" w:rsidR="00506AEB" w:rsidRPr="00A11301" w:rsidRDefault="00506AEB" w:rsidP="000421B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506AEB" w14:paraId="561BE3D1" w14:textId="77777777" w:rsidTr="000421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905869" w14:textId="77777777" w:rsidR="00506AEB" w:rsidRDefault="00506AEB" w:rsidP="000421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9CAEA8" w14:textId="77777777" w:rsidR="00506AEB" w:rsidRDefault="00506AEB" w:rsidP="000421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8E515E9" w14:textId="77777777" w:rsidR="00506AEB" w:rsidRDefault="00506AEB" w:rsidP="000421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7864BEF" w14:textId="77777777" w:rsidR="00506AEB" w:rsidRDefault="00506AEB" w:rsidP="000421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06AEB" w14:paraId="61232C1A" w14:textId="77777777" w:rsidTr="000421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FFBA85" w14:textId="77777777" w:rsidR="00506AEB" w:rsidRDefault="00506AEB" w:rsidP="000421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BA341E2" w14:textId="77777777" w:rsidR="00506AEB" w:rsidRDefault="00506AEB" w:rsidP="000421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06AEB" w14:paraId="050B4BCB" w14:textId="77777777" w:rsidTr="000421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D5FD9B5" w14:textId="77777777" w:rsidR="00506AEB" w:rsidRDefault="00506AEB" w:rsidP="000421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12FBCB0" w14:textId="77777777" w:rsidR="00506AEB" w:rsidRDefault="00506AEB" w:rsidP="000421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F666DCD" w14:textId="77777777" w:rsidR="00506AEB" w:rsidRDefault="00506AEB" w:rsidP="000421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78F1E5A" w14:textId="77777777" w:rsidR="00506AEB" w:rsidRDefault="00506AEB" w:rsidP="000421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88C2F9D" w14:textId="77777777" w:rsidR="00506AEB" w:rsidRDefault="00506AEB" w:rsidP="000421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06AEB" w14:paraId="7319C68F" w14:textId="77777777" w:rsidTr="000421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674F3D" w14:textId="77777777" w:rsidR="00506AEB" w:rsidRDefault="00506AEB" w:rsidP="000421B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F579C3F" w14:textId="77777777" w:rsidR="00506AEB" w:rsidRPr="00854E58" w:rsidRDefault="00506AEB" w:rsidP="000421B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14:paraId="7F11E27E" w14:textId="77777777" w:rsidR="00506AEB" w:rsidRDefault="00506AEB" w:rsidP="000421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6C2AF228" w14:textId="77777777" w:rsidR="00506AEB" w:rsidRDefault="00506AEB" w:rsidP="000421B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4698E86F" w14:textId="77777777" w:rsidR="00506AEB" w:rsidRDefault="00506AEB" w:rsidP="000421B5">
            <w:pPr>
              <w:pStyle w:val="RowHeadings"/>
              <w:spacing w:before="80" w:after="80"/>
            </w:pPr>
          </w:p>
        </w:tc>
      </w:tr>
      <w:tr w:rsidR="00506AEB" w14:paraId="2A650408" w14:textId="77777777" w:rsidTr="000421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EE34CCB" w14:textId="77777777" w:rsidR="00506AEB" w:rsidRDefault="00506AEB" w:rsidP="000421B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105D081" w14:textId="77777777" w:rsidR="00506AEB" w:rsidRDefault="00506AEB" w:rsidP="000421B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471CA6A6" w14:textId="77777777" w:rsidR="00506AEB" w:rsidRDefault="00506AEB" w:rsidP="000421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31321A94" w14:textId="77777777" w:rsidR="00506AEB" w:rsidRDefault="00506AEB" w:rsidP="000421B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6A32654C" w14:textId="77777777" w:rsidR="00506AEB" w:rsidRDefault="00506AEB" w:rsidP="000421B5">
            <w:pPr>
              <w:pStyle w:val="RowHeadings"/>
              <w:spacing w:before="80" w:after="80"/>
            </w:pPr>
          </w:p>
        </w:tc>
      </w:tr>
      <w:tr w:rsidR="00506AEB" w14:paraId="035258F9" w14:textId="77777777" w:rsidTr="000421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0585E35" w14:textId="77777777" w:rsidR="00506AEB" w:rsidRDefault="00506AEB" w:rsidP="000421B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922CCAD" w14:textId="77777777" w:rsidR="00506AEB" w:rsidRDefault="00506AEB" w:rsidP="000421B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2712F63F" w14:textId="77777777" w:rsidR="00506AEB" w:rsidRDefault="00506AEB" w:rsidP="000421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1D7D983E" w14:textId="77777777" w:rsidR="00506AEB" w:rsidRDefault="00506AEB" w:rsidP="000421B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764655B1" w14:textId="77777777" w:rsidR="00506AEB" w:rsidRDefault="00506AEB" w:rsidP="000421B5">
            <w:pPr>
              <w:pStyle w:val="RowHeadings"/>
              <w:spacing w:before="80" w:after="80"/>
            </w:pPr>
          </w:p>
        </w:tc>
      </w:tr>
    </w:tbl>
    <w:p w14:paraId="409F6FF7" w14:textId="11C587A1" w:rsidR="00506AEB" w:rsidRDefault="00506AEB" w:rsidP="002E775A">
      <w:pPr>
        <w:tabs>
          <w:tab w:val="left" w:pos="8868"/>
        </w:tabs>
      </w:pPr>
    </w:p>
    <w:p w14:paraId="61F0D479" w14:textId="6F140D81" w:rsidR="00506AEB" w:rsidRDefault="00506AEB" w:rsidP="002E775A">
      <w:pPr>
        <w:tabs>
          <w:tab w:val="left" w:pos="8868"/>
        </w:tabs>
      </w:pPr>
    </w:p>
    <w:p w14:paraId="6F570F1D" w14:textId="0656769C" w:rsidR="00506AEB" w:rsidRDefault="00506AEB" w:rsidP="002E775A">
      <w:pPr>
        <w:tabs>
          <w:tab w:val="left" w:pos="8868"/>
        </w:tabs>
      </w:pPr>
    </w:p>
    <w:p w14:paraId="3E1102B5" w14:textId="7FE2E326" w:rsidR="00506AEB" w:rsidRDefault="00506AEB" w:rsidP="002E775A">
      <w:pPr>
        <w:tabs>
          <w:tab w:val="left" w:pos="8868"/>
        </w:tabs>
      </w:pPr>
    </w:p>
    <w:p w14:paraId="3E313645" w14:textId="21960C88" w:rsidR="00506AEB" w:rsidRDefault="00506AEB" w:rsidP="002E775A">
      <w:pPr>
        <w:tabs>
          <w:tab w:val="left" w:pos="8868"/>
        </w:tabs>
      </w:pPr>
    </w:p>
    <w:p w14:paraId="146B8B1C" w14:textId="5112A70F" w:rsidR="00506AEB" w:rsidRDefault="00506AEB" w:rsidP="002E775A">
      <w:pPr>
        <w:tabs>
          <w:tab w:val="left" w:pos="8868"/>
        </w:tabs>
      </w:pPr>
    </w:p>
    <w:p w14:paraId="539FB839" w14:textId="77A57066" w:rsidR="00506AEB" w:rsidRDefault="00506AEB" w:rsidP="002E775A">
      <w:pPr>
        <w:tabs>
          <w:tab w:val="left" w:pos="8868"/>
        </w:tabs>
      </w:pPr>
    </w:p>
    <w:p w14:paraId="20D5E2C8" w14:textId="77777777" w:rsidR="00506AEB" w:rsidRDefault="00506AEB" w:rsidP="002E775A">
      <w:pPr>
        <w:tabs>
          <w:tab w:val="left" w:pos="886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06AEB" w:rsidRPr="003F7E88" w14:paraId="2649018D" w14:textId="77777777" w:rsidTr="000421B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97313F" w14:textId="77777777" w:rsidR="00506AEB" w:rsidRPr="00CC00A7" w:rsidRDefault="00506AEB" w:rsidP="000421B5">
            <w:pPr>
              <w:pStyle w:val="bp"/>
              <w:spacing w:before="0" w:after="0"/>
              <w:jc w:val="center"/>
              <w:rPr>
                <w:b/>
              </w:rPr>
            </w:pPr>
            <w:bookmarkStart w:id="0" w:name="_Hlk74340380"/>
            <w:r w:rsidRPr="00CC00A7">
              <w:rPr>
                <w:b/>
              </w:rPr>
              <w:lastRenderedPageBreak/>
              <w:t>Test Data Table</w:t>
            </w:r>
          </w:p>
        </w:tc>
      </w:tr>
      <w:tr w:rsidR="00506AEB" w:rsidRPr="00CC00A7" w14:paraId="6921946C" w14:textId="77777777" w:rsidTr="000421B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9CD3285" w14:textId="77777777" w:rsidR="00506AEB" w:rsidRPr="00CC00A7" w:rsidRDefault="00506AEB" w:rsidP="000421B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181047" w14:textId="77777777" w:rsidR="00506AEB" w:rsidRPr="00CC00A7" w:rsidRDefault="00506AEB" w:rsidP="000421B5">
            <w:pPr>
              <w:pStyle w:val="bp"/>
              <w:spacing w:before="0" w:after="0"/>
              <w:jc w:val="center"/>
              <w:rPr>
                <w:b/>
              </w:rPr>
            </w:pPr>
            <w:r w:rsidRPr="00CC00A7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354637" w14:textId="77777777" w:rsidR="00506AEB" w:rsidRPr="00CC00A7" w:rsidRDefault="00506AEB" w:rsidP="000421B5">
            <w:pPr>
              <w:pStyle w:val="bp"/>
              <w:spacing w:before="0" w:after="0"/>
              <w:jc w:val="center"/>
              <w:rPr>
                <w:b/>
              </w:rPr>
            </w:pPr>
            <w:r w:rsidRPr="00CC00A7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D37E53" w14:textId="77777777" w:rsidR="00506AEB" w:rsidRPr="00CC00A7" w:rsidRDefault="00506AEB" w:rsidP="000421B5">
            <w:pPr>
              <w:pStyle w:val="bp"/>
              <w:spacing w:before="0" w:after="0"/>
              <w:jc w:val="center"/>
              <w:rPr>
                <w:b/>
              </w:rPr>
            </w:pPr>
            <w:r w:rsidRPr="00CC00A7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A227E5" w14:textId="77777777" w:rsidR="00506AEB" w:rsidRPr="00CC00A7" w:rsidRDefault="00506AEB" w:rsidP="000421B5">
            <w:pPr>
              <w:pStyle w:val="bp"/>
              <w:spacing w:before="0" w:after="0"/>
              <w:jc w:val="center"/>
              <w:rPr>
                <w:b/>
              </w:rPr>
            </w:pPr>
            <w:r w:rsidRPr="00CC00A7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E14BB2" w14:textId="77777777" w:rsidR="00506AEB" w:rsidRPr="00CC00A7" w:rsidRDefault="00506AEB" w:rsidP="000421B5">
            <w:pPr>
              <w:pStyle w:val="bp"/>
              <w:spacing w:before="0" w:after="0"/>
              <w:jc w:val="center"/>
              <w:rPr>
                <w:b/>
              </w:rPr>
            </w:pPr>
            <w:r w:rsidRPr="00CC00A7">
              <w:rPr>
                <w:b/>
              </w:rPr>
              <w:t>5</w:t>
            </w:r>
          </w:p>
        </w:tc>
      </w:tr>
      <w:tr w:rsidR="00506AEB" w14:paraId="420CBF5B" w14:textId="77777777" w:rsidTr="000421B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847EC3E" w14:textId="77777777" w:rsidR="00506AEB" w:rsidRPr="00CC00A7" w:rsidRDefault="00506AEB" w:rsidP="000421B5">
            <w:pPr>
              <w:pStyle w:val="bp"/>
              <w:spacing w:before="0" w:after="0"/>
              <w:rPr>
                <w:color w:val="0000FF"/>
              </w:rPr>
            </w:pPr>
            <w:r w:rsidRPr="00CC00A7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0A3EEDC7" w14:textId="77777777" w:rsidR="00506AEB" w:rsidRPr="00CC00A7" w:rsidRDefault="00506AEB" w:rsidP="000421B5">
            <w:pPr>
              <w:pStyle w:val="bp"/>
              <w:spacing w:before="0" w:after="0"/>
              <w:rPr>
                <w:color w:val="0000FF"/>
              </w:rPr>
            </w:pPr>
            <w:r w:rsidRPr="00CC00A7"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B34AA4F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1E766953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3FB359B6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E857CAC" w14:textId="77777777" w:rsidR="00506AEB" w:rsidRDefault="00506AEB" w:rsidP="000421B5">
            <w:pPr>
              <w:pStyle w:val="bp"/>
              <w:spacing w:before="0" w:after="0"/>
            </w:pPr>
          </w:p>
        </w:tc>
      </w:tr>
      <w:tr w:rsidR="00506AEB" w14:paraId="22D6570E" w14:textId="77777777" w:rsidTr="000421B5">
        <w:tc>
          <w:tcPr>
            <w:tcW w:w="2448" w:type="dxa"/>
            <w:shd w:val="clear" w:color="auto" w:fill="E0E0E0"/>
          </w:tcPr>
          <w:p w14:paraId="7E15DCF9" w14:textId="77777777" w:rsidR="00506AEB" w:rsidRPr="00CC00A7" w:rsidRDefault="00506AEB" w:rsidP="000421B5">
            <w:pPr>
              <w:pStyle w:val="bp"/>
              <w:spacing w:before="0" w:after="0"/>
              <w:rPr>
                <w:color w:val="0000FF"/>
              </w:rPr>
            </w:pPr>
            <w:r w:rsidRPr="00CC00A7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27CB3146" w14:textId="77777777" w:rsidR="00506AEB" w:rsidRPr="00CC00A7" w:rsidRDefault="00506AEB" w:rsidP="000421B5">
            <w:pPr>
              <w:pStyle w:val="bp"/>
              <w:spacing w:before="0" w:after="0"/>
              <w:rPr>
                <w:color w:val="0000FF"/>
              </w:rPr>
            </w:pPr>
            <w:r w:rsidRPr="00CC00A7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392E04CD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57AF30E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8CB3DF9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81543C9" w14:textId="77777777" w:rsidR="00506AEB" w:rsidRDefault="00506AEB" w:rsidP="000421B5">
            <w:pPr>
              <w:pStyle w:val="bp"/>
              <w:spacing w:before="0" w:after="0"/>
            </w:pPr>
          </w:p>
        </w:tc>
      </w:tr>
      <w:tr w:rsidR="00506AEB" w14:paraId="280A7713" w14:textId="77777777" w:rsidTr="000421B5">
        <w:tc>
          <w:tcPr>
            <w:tcW w:w="2448" w:type="dxa"/>
            <w:shd w:val="clear" w:color="auto" w:fill="E0E0E0"/>
          </w:tcPr>
          <w:p w14:paraId="13D6702E" w14:textId="77777777" w:rsidR="00506AEB" w:rsidRPr="00CC00A7" w:rsidRDefault="00506AEB" w:rsidP="000421B5">
            <w:pPr>
              <w:pStyle w:val="bp"/>
              <w:spacing w:before="0" w:after="0"/>
              <w:rPr>
                <w:color w:val="0000FF"/>
              </w:rPr>
            </w:pPr>
            <w:r w:rsidRPr="00CC00A7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249A621D" w14:textId="77777777" w:rsidR="00506AEB" w:rsidRPr="00CC00A7" w:rsidRDefault="00506AEB" w:rsidP="000421B5">
            <w:pPr>
              <w:pStyle w:val="bp"/>
              <w:spacing w:before="0" w:after="0"/>
              <w:rPr>
                <w:color w:val="0000FF"/>
              </w:rPr>
            </w:pPr>
            <w:r w:rsidRPr="00CC00A7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51B2BE5D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13DC8BB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A4A8AB2" w14:textId="77777777" w:rsidR="00506AEB" w:rsidRDefault="00506AEB" w:rsidP="000421B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8B7A38F" w14:textId="77777777" w:rsidR="00506AEB" w:rsidRDefault="00506AEB" w:rsidP="000421B5">
            <w:pPr>
              <w:pStyle w:val="bp"/>
              <w:spacing w:before="0" w:after="0"/>
            </w:pPr>
          </w:p>
        </w:tc>
      </w:tr>
    </w:tbl>
    <w:bookmarkEnd w:id="0"/>
    <w:p w14:paraId="7B877D22" w14:textId="08585AC8" w:rsidR="002E775A" w:rsidRPr="002E775A" w:rsidRDefault="002E775A" w:rsidP="002E775A">
      <w:pPr>
        <w:tabs>
          <w:tab w:val="left" w:pos="8868"/>
        </w:tabs>
      </w:pPr>
      <w:r>
        <w:tab/>
      </w:r>
    </w:p>
    <w:sectPr w:rsidR="002E775A" w:rsidRPr="002E775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3EA7" w14:textId="77777777" w:rsidR="00D639AE" w:rsidRDefault="00D639AE">
      <w:r>
        <w:separator/>
      </w:r>
    </w:p>
  </w:endnote>
  <w:endnote w:type="continuationSeparator" w:id="0">
    <w:p w14:paraId="299EA046" w14:textId="77777777" w:rsidR="00D639AE" w:rsidRDefault="00D6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3417" w14:textId="77777777"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83EA8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2308" w14:textId="06821E4E" w:rsidR="00B468D4" w:rsidRPr="002E775A" w:rsidRDefault="002E775A" w:rsidP="002E775A">
    <w:pPr>
      <w:tabs>
        <w:tab w:val="center" w:pos="4680"/>
        <w:tab w:val="right" w:pos="9360"/>
      </w:tabs>
      <w:rPr>
        <w:rFonts w:ascii="Calibri" w:hAnsi="Calibri" w:cs="Calibri"/>
        <w:szCs w:val="22"/>
      </w:rPr>
    </w:pPr>
    <w:r>
      <w:rPr>
        <w:rFonts w:ascii="Calibri" w:hAnsi="Calibri" w:cs="Calibri"/>
        <w:szCs w:val="22"/>
      </w:rPr>
      <w:t xml:space="preserve">Proba </w:t>
    </w:r>
    <w:r w:rsidR="00506AEB">
      <w:rPr>
        <w:rFonts w:ascii="Calibri" w:hAnsi="Calibri" w:cs="Calibri"/>
        <w:szCs w:val="22"/>
      </w:rPr>
      <w:t>Script-</w:t>
    </w:r>
    <w:proofErr w:type="spellStart"/>
    <w:r w:rsidR="00506AEB">
      <w:rPr>
        <w:rFonts w:ascii="Calibri" w:hAnsi="Calibri" w:cs="Calibri"/>
        <w:szCs w:val="22"/>
      </w:rPr>
      <w:t>ak</w:t>
    </w:r>
    <w:proofErr w:type="spellEnd"/>
    <w:r>
      <w:rPr>
        <w:rFonts w:ascii="Calibri" w:hAnsi="Calibri" w:cs="Calibri"/>
        <w:szCs w:val="22"/>
      </w:rPr>
      <w:tab/>
      <w:t xml:space="preserve">                                                                                 </w:t>
    </w:r>
    <w:r w:rsidRPr="00131B9D">
      <w:rPr>
        <w:rFonts w:ascii="Calibri" w:hAnsi="Calibri" w:cs="Calibri"/>
        <w:szCs w:val="22"/>
      </w:rPr>
      <w:t>2021/0</w:t>
    </w:r>
    <w:r w:rsidR="009516B5">
      <w:rPr>
        <w:rFonts w:ascii="Calibri" w:hAnsi="Calibri" w:cs="Calibri"/>
        <w:szCs w:val="22"/>
      </w:rPr>
      <w:t>6/11</w:t>
    </w:r>
    <w:r w:rsidRPr="00131B9D">
      <w:rPr>
        <w:rFonts w:ascii="Calibri" w:hAnsi="Calibri" w:cs="Calibri"/>
        <w:szCs w:val="22"/>
      </w:rPr>
      <w:tab/>
    </w:r>
    <w:r>
      <w:rPr>
        <w:rFonts w:ascii="Calibri" w:hAnsi="Calibri" w:cs="Calibri"/>
        <w:szCs w:val="22"/>
      </w:rPr>
      <w:tab/>
    </w:r>
    <w:r>
      <w:rPr>
        <w:rFonts w:ascii="Calibri" w:hAnsi="Calibri" w:cs="Calibri"/>
        <w:szCs w:val="22"/>
      </w:rPr>
      <w:tab/>
    </w:r>
    <w:r>
      <w:rPr>
        <w:rFonts w:ascii="Calibri" w:hAnsi="Calibri" w:cs="Calibri"/>
        <w:szCs w:val="22"/>
      </w:rPr>
      <w:tab/>
      <w:t xml:space="preserve">                    </w:t>
    </w:r>
    <w:r w:rsidRPr="00131B9D">
      <w:rPr>
        <w:rFonts w:ascii="Calibri" w:hAnsi="Calibri" w:cs="Calibri"/>
        <w:szCs w:val="22"/>
      </w:rPr>
      <w:fldChar w:fldCharType="begin"/>
    </w:r>
    <w:r w:rsidRPr="00131B9D">
      <w:rPr>
        <w:rFonts w:ascii="Calibri" w:hAnsi="Calibri" w:cs="Calibri"/>
        <w:szCs w:val="22"/>
      </w:rPr>
      <w:instrText>PAGE  \* Arabic  \* MERGEFORMAT</w:instrText>
    </w:r>
    <w:r w:rsidRPr="00131B9D">
      <w:rPr>
        <w:rFonts w:ascii="Calibri" w:hAnsi="Calibri" w:cs="Calibri"/>
        <w:szCs w:val="22"/>
      </w:rPr>
      <w:fldChar w:fldCharType="separate"/>
    </w:r>
    <w:r>
      <w:rPr>
        <w:rFonts w:ascii="Calibri" w:hAnsi="Calibri" w:cs="Calibri"/>
        <w:szCs w:val="22"/>
      </w:rPr>
      <w:t>1</w:t>
    </w:r>
    <w:r w:rsidRPr="00131B9D">
      <w:rPr>
        <w:rFonts w:ascii="Calibri" w:hAnsi="Calibri" w:cs="Calibri"/>
        <w:szCs w:val="22"/>
      </w:rPr>
      <w:fldChar w:fldCharType="end"/>
    </w:r>
    <w:r w:rsidRPr="00131B9D">
      <w:rPr>
        <w:rFonts w:ascii="Calibri" w:hAnsi="Calibri" w:cs="Calibri"/>
        <w:szCs w:val="22"/>
        <w:lang w:val="es-ES"/>
      </w:rPr>
      <w:t xml:space="preserve"> </w:t>
    </w:r>
    <w:r w:rsidRPr="00131B9D">
      <w:rPr>
        <w:rFonts w:ascii="Calibri" w:hAnsi="Calibri" w:cs="Calibri"/>
        <w:szCs w:val="22"/>
      </w:rPr>
      <w:t>/</w:t>
    </w:r>
    <w:r w:rsidRPr="00131B9D">
      <w:rPr>
        <w:rFonts w:ascii="Calibri" w:hAnsi="Calibri" w:cs="Calibri"/>
        <w:szCs w:val="22"/>
        <w:lang w:val="es-ES"/>
      </w:rPr>
      <w:t xml:space="preserve"> </w:t>
    </w:r>
    <w:r w:rsidRPr="00131B9D">
      <w:rPr>
        <w:rFonts w:ascii="Calibri" w:hAnsi="Calibri" w:cs="Calibri"/>
        <w:szCs w:val="22"/>
      </w:rPr>
      <w:fldChar w:fldCharType="begin"/>
    </w:r>
    <w:r w:rsidRPr="00131B9D">
      <w:rPr>
        <w:rFonts w:ascii="Calibri" w:hAnsi="Calibri" w:cs="Calibri"/>
        <w:szCs w:val="22"/>
      </w:rPr>
      <w:instrText>NUMPAGES  \* Arabic  \* MERGEFORMAT</w:instrText>
    </w:r>
    <w:r w:rsidRPr="00131B9D">
      <w:rPr>
        <w:rFonts w:ascii="Calibri" w:hAnsi="Calibri" w:cs="Calibri"/>
        <w:szCs w:val="22"/>
      </w:rPr>
      <w:fldChar w:fldCharType="separate"/>
    </w:r>
    <w:r>
      <w:rPr>
        <w:rFonts w:ascii="Calibri" w:hAnsi="Calibri" w:cs="Calibri"/>
        <w:szCs w:val="22"/>
      </w:rPr>
      <w:t>1</w:t>
    </w:r>
    <w:r w:rsidRPr="00131B9D">
      <w:rPr>
        <w:rFonts w:ascii="Calibri" w:hAnsi="Calibri" w:cs="Calibri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8446" w14:textId="77777777" w:rsidR="00D639AE" w:rsidRDefault="00D639AE">
      <w:r>
        <w:separator/>
      </w:r>
    </w:p>
  </w:footnote>
  <w:footnote w:type="continuationSeparator" w:id="0">
    <w:p w14:paraId="70286F2A" w14:textId="77777777" w:rsidR="00D639AE" w:rsidRDefault="00D6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9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957"/>
    </w:tblGrid>
    <w:tr w:rsidR="002E775A" w:rsidRPr="00506AEB" w14:paraId="425DB6D0" w14:textId="77777777" w:rsidTr="000421B5">
      <w:trPr>
        <w:trHeight w:val="502"/>
      </w:trPr>
      <w:tc>
        <w:tcPr>
          <w:tcW w:w="12957" w:type="dxa"/>
          <w:shd w:val="clear" w:color="auto" w:fill="auto"/>
        </w:tcPr>
        <w:p w14:paraId="79F63452" w14:textId="77777777" w:rsidR="002E775A" w:rsidRPr="00131B9D" w:rsidRDefault="002E775A" w:rsidP="002E775A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203B1C23" wp14:editId="16B324A3">
                <wp:simplePos x="0" y="0"/>
                <wp:positionH relativeFrom="margin">
                  <wp:posOffset>7641590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71914459" wp14:editId="6CF800F1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75422E4A" w14:textId="77777777" w:rsidR="002E775A" w:rsidRPr="00131B9D" w:rsidRDefault="002E775A" w:rsidP="002E775A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06F6BA82" w14:textId="77777777" w:rsidR="002E775A" w:rsidRPr="00131B9D" w:rsidRDefault="002E775A" w:rsidP="002E775A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336C09B9" w14:textId="775AFDAE" w:rsidR="00B468D4" w:rsidRPr="002E775A" w:rsidRDefault="00B468D4" w:rsidP="006A3AA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1D"/>
    <w:rsid w:val="00016C4D"/>
    <w:rsid w:val="000209E1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C3E17"/>
    <w:rsid w:val="002D07CF"/>
    <w:rsid w:val="002D1D0A"/>
    <w:rsid w:val="002D7BA4"/>
    <w:rsid w:val="002E347B"/>
    <w:rsid w:val="002E775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6B48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6AEB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AAD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5AAE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0EE7"/>
    <w:rsid w:val="008E5B7B"/>
    <w:rsid w:val="008F0C91"/>
    <w:rsid w:val="00913D07"/>
    <w:rsid w:val="00915018"/>
    <w:rsid w:val="0091603D"/>
    <w:rsid w:val="0093214E"/>
    <w:rsid w:val="009322A3"/>
    <w:rsid w:val="0093488F"/>
    <w:rsid w:val="009516B5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6683"/>
    <w:rsid w:val="00AF0468"/>
    <w:rsid w:val="00AF20C2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9AE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6071D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C6841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573AF1"/>
  <w15:chartTrackingRefBased/>
  <w15:docId w15:val="{751887EC-0DBD-4FEF-8F3A-C32ECFE7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2E775A"/>
    <w:rPr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2E775A"/>
    <w:pPr>
      <w:widowControl w:val="0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E775A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Memoriaren%20Eranskinak\A6%20-%20Beste%20Eranskinak\Proba\test_cases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test_cases_tpl.dotx</Template>
  <TotalTime>13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Proba Kasuak</vt:lpstr>
      <vt:lpstr>Test Cases</vt:lpstr>
    </vt:vector>
  </TitlesOfParts>
  <Manager/>
  <Company>&lt;company&gt;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 Script-ak</dc:title>
  <dc:subject>&lt;Project&gt;&lt;optional: use-case name&gt;</dc:subject>
  <dc:creator>Julen Etxaniz Aragoneses</dc:creator>
  <cp:keywords/>
  <dc:description/>
  <cp:lastModifiedBy>Julen Etxaniz Aragoneses</cp:lastModifiedBy>
  <cp:revision>10</cp:revision>
  <cp:lastPrinted>2021-06-11T19:50:00Z</cp:lastPrinted>
  <dcterms:created xsi:type="dcterms:W3CDTF">2021-06-11T19:23:00Z</dcterms:created>
  <dcterms:modified xsi:type="dcterms:W3CDTF">2021-06-11T19:50:00Z</dcterms:modified>
</cp:coreProperties>
</file>