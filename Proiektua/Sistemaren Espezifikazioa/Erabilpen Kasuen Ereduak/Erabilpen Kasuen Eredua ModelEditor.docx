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ADD" w14:textId="11F20189" w:rsidR="006A772B" w:rsidRDefault="001B4815" w:rsidP="003A7BB0">
      <w:pPr>
        <w:pStyle w:val="Ttulo"/>
        <w:rPr>
          <w:lang w:val="eu-ES"/>
        </w:rPr>
      </w:pPr>
      <w:r>
        <w:rPr>
          <w:lang w:val="eu-ES"/>
        </w:rPr>
        <w:t xml:space="preserve">Erabilpen Kasuen Eredua </w:t>
      </w:r>
      <w:proofErr w:type="spellStart"/>
      <w:r>
        <w:rPr>
          <w:lang w:val="eu-ES"/>
        </w:rPr>
        <w:t>ModelEditor</w:t>
      </w:r>
      <w:proofErr w:type="spellEnd"/>
    </w:p>
    <w:p w14:paraId="0C319374" w14:textId="77777777" w:rsidR="002B63FB" w:rsidRPr="002B63FB" w:rsidRDefault="002B63FB" w:rsidP="002B63FB">
      <w:pPr>
        <w:rPr>
          <w:lang w:val="eu-ES"/>
        </w:rPr>
      </w:pPr>
    </w:p>
    <w:p w14:paraId="792956C2" w14:textId="77777777" w:rsidR="003A7BB0" w:rsidRPr="003A7BB0" w:rsidRDefault="003A7BB0" w:rsidP="003A7BB0">
      <w:pPr>
        <w:rPr>
          <w:lang w:val="eu-ES"/>
        </w:rPr>
      </w:pPr>
    </w:p>
    <w:p w14:paraId="17EE747B" w14:textId="60FC94B9" w:rsidR="001B4815" w:rsidRPr="001B4815" w:rsidRDefault="002B63FB" w:rsidP="00421984">
      <w:pPr>
        <w:jc w:val="center"/>
        <w:rPr>
          <w:lang w:val="eu-ES"/>
        </w:rPr>
      </w:pPr>
      <w:bookmarkStart w:id="0" w:name="_Toc436203377"/>
      <w:bookmarkStart w:id="1" w:name="_Toc452813577"/>
      <w:r>
        <w:rPr>
          <w:noProof/>
        </w:rPr>
        <w:drawing>
          <wp:inline distT="0" distB="0" distL="0" distR="0" wp14:anchorId="6A8AAA54" wp14:editId="118E9885">
            <wp:extent cx="5427133" cy="7293108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247" cy="734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1B4815" w:rsidRPr="001B481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0289" w14:textId="77777777" w:rsidR="00D810DA" w:rsidRDefault="00D810DA">
      <w:pPr>
        <w:spacing w:line="240" w:lineRule="auto"/>
      </w:pPr>
      <w:r>
        <w:separator/>
      </w:r>
    </w:p>
  </w:endnote>
  <w:endnote w:type="continuationSeparator" w:id="0">
    <w:p w14:paraId="33D62BC3" w14:textId="77777777" w:rsidR="00D810DA" w:rsidRDefault="00D81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91F" w14:textId="420703E6" w:rsidR="00685AA7" w:rsidRPr="00203ADD" w:rsidRDefault="001B4815" w:rsidP="00203ADD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Erabilpen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Kasuen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Eredua</w:t>
    </w:r>
    <w:proofErr w:type="spellEnd"/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203ADD" w:rsidRPr="00203ADD">
      <w:rPr>
        <w:rFonts w:asciiTheme="minorHAnsi" w:hAnsiTheme="minorHAnsi" w:cstheme="minorHAnsi"/>
        <w:sz w:val="22"/>
        <w:szCs w:val="22"/>
      </w:rPr>
      <w:t>202</w:t>
    </w:r>
    <w:r w:rsidR="00A8772A">
      <w:rPr>
        <w:rFonts w:asciiTheme="minorHAnsi" w:hAnsiTheme="minorHAnsi" w:cstheme="minorHAnsi"/>
        <w:sz w:val="22"/>
        <w:szCs w:val="22"/>
      </w:rPr>
      <w:t>1</w:t>
    </w:r>
    <w:r w:rsidR="00203ADD" w:rsidRPr="00203ADD">
      <w:rPr>
        <w:rFonts w:asciiTheme="minorHAnsi" w:hAnsiTheme="minorHAnsi" w:cstheme="minorHAnsi"/>
        <w:sz w:val="22"/>
        <w:szCs w:val="22"/>
      </w:rPr>
      <w:t>/0</w:t>
    </w:r>
    <w:r>
      <w:rPr>
        <w:rFonts w:asciiTheme="minorHAnsi" w:hAnsiTheme="minorHAnsi" w:cstheme="minorHAnsi"/>
        <w:sz w:val="22"/>
        <w:szCs w:val="22"/>
      </w:rPr>
      <w:t>6/09</w:t>
    </w:r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3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t>/</w:t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11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2753" w14:textId="77777777" w:rsidR="00D810DA" w:rsidRDefault="00D810DA">
      <w:pPr>
        <w:spacing w:line="240" w:lineRule="auto"/>
      </w:pPr>
      <w:r>
        <w:separator/>
      </w:r>
    </w:p>
  </w:footnote>
  <w:footnote w:type="continuationSeparator" w:id="0">
    <w:p w14:paraId="3414CFFA" w14:textId="77777777" w:rsidR="00D810DA" w:rsidRDefault="00D81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D700E" w:rsidRPr="00421984" w14:paraId="49C13FDE" w14:textId="77777777" w:rsidTr="00566A94">
      <w:tc>
        <w:tcPr>
          <w:tcW w:w="9736" w:type="dxa"/>
        </w:tcPr>
        <w:p w14:paraId="3E13D8EB" w14:textId="77777777" w:rsidR="004D700E" w:rsidRPr="005D3E0A" w:rsidRDefault="004D700E" w:rsidP="004D700E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15BBFE1E" wp14:editId="68108FE6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5E6D63F0" wp14:editId="259FD1EB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1A758ADC" w14:textId="77777777" w:rsidR="004D700E" w:rsidRPr="005D3E0A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2A5CEB72" w14:textId="77777777" w:rsidR="004D700E" w:rsidRPr="003273CE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5EC5C051" w14:textId="77777777" w:rsidR="00685AA7" w:rsidRPr="004D700E" w:rsidRDefault="00685A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876C7B"/>
    <w:multiLevelType w:val="multilevel"/>
    <w:tmpl w:val="EFD20C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5"/>
    <w:rsid w:val="000A60FE"/>
    <w:rsid w:val="000D5CFC"/>
    <w:rsid w:val="000E13D3"/>
    <w:rsid w:val="0018201F"/>
    <w:rsid w:val="0019590E"/>
    <w:rsid w:val="001B4815"/>
    <w:rsid w:val="00203ADD"/>
    <w:rsid w:val="00224712"/>
    <w:rsid w:val="002A48B1"/>
    <w:rsid w:val="002A7E09"/>
    <w:rsid w:val="002B4085"/>
    <w:rsid w:val="002B63FB"/>
    <w:rsid w:val="002C01E3"/>
    <w:rsid w:val="003236FE"/>
    <w:rsid w:val="003324F7"/>
    <w:rsid w:val="0033799F"/>
    <w:rsid w:val="00341545"/>
    <w:rsid w:val="00352249"/>
    <w:rsid w:val="00375A4A"/>
    <w:rsid w:val="003A7BB0"/>
    <w:rsid w:val="00421984"/>
    <w:rsid w:val="0044273B"/>
    <w:rsid w:val="00490E13"/>
    <w:rsid w:val="00493EA3"/>
    <w:rsid w:val="004D700E"/>
    <w:rsid w:val="004F2A96"/>
    <w:rsid w:val="0052614A"/>
    <w:rsid w:val="00586978"/>
    <w:rsid w:val="005A02EF"/>
    <w:rsid w:val="0060516B"/>
    <w:rsid w:val="00621197"/>
    <w:rsid w:val="00631E3D"/>
    <w:rsid w:val="00685AA7"/>
    <w:rsid w:val="006A5FAE"/>
    <w:rsid w:val="006A772B"/>
    <w:rsid w:val="006B5397"/>
    <w:rsid w:val="006C51FA"/>
    <w:rsid w:val="007366F8"/>
    <w:rsid w:val="007674AB"/>
    <w:rsid w:val="007D09A8"/>
    <w:rsid w:val="007F170E"/>
    <w:rsid w:val="00816C1B"/>
    <w:rsid w:val="00881ECA"/>
    <w:rsid w:val="0099091D"/>
    <w:rsid w:val="00A266AD"/>
    <w:rsid w:val="00A3747F"/>
    <w:rsid w:val="00A720D6"/>
    <w:rsid w:val="00A8772A"/>
    <w:rsid w:val="00AE4979"/>
    <w:rsid w:val="00B966A5"/>
    <w:rsid w:val="00BC2298"/>
    <w:rsid w:val="00BD01CF"/>
    <w:rsid w:val="00BD7AD2"/>
    <w:rsid w:val="00BF5DC2"/>
    <w:rsid w:val="00C11CF7"/>
    <w:rsid w:val="00C17EAB"/>
    <w:rsid w:val="00C97211"/>
    <w:rsid w:val="00CB5168"/>
    <w:rsid w:val="00D05EE8"/>
    <w:rsid w:val="00D644DE"/>
    <w:rsid w:val="00D72EB6"/>
    <w:rsid w:val="00D810DA"/>
    <w:rsid w:val="00DC2CC9"/>
    <w:rsid w:val="00E73020"/>
    <w:rsid w:val="00F4649C"/>
    <w:rsid w:val="00F85896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2F12B"/>
  <w15:chartTrackingRefBased/>
  <w15:docId w15:val="{61C3DB6E-98E8-4C14-9216-8EF0F87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8201F"/>
    <w:pPr>
      <w:ind w:left="720"/>
      <w:contextualSpacing/>
    </w:pPr>
    <w:rPr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700E"/>
    <w:rPr>
      <w:lang w:val="en-US" w:eastAsia="en-US"/>
    </w:rPr>
  </w:style>
  <w:style w:type="table" w:styleId="Tablaconcuadrcula">
    <w:name w:val="Table Grid"/>
    <w:basedOn w:val="Tablanormal"/>
    <w:uiPriority w:val="39"/>
    <w:rsid w:val="004D700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semiHidden/>
    <w:rsid w:val="0099091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vis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C98-E043-44C1-A969-AEAB723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vision_tpl.dotx</Template>
  <TotalTime>417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Ikuspegia</vt:lpstr>
      <vt:lpstr>Vision</vt:lpstr>
    </vt:vector>
  </TitlesOfParts>
  <Company>&lt;Company Name&gt;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Erabilpen Kasuen Eredua ModelEditor</dc:title>
  <dc:subject>ProMeta</dc:subject>
  <dc:creator>Julen Etxaniz Aragoneses</dc:creator>
  <cp:keywords/>
  <dc:description/>
  <cp:lastModifiedBy>Julen Etxaniz Aragoneses</cp:lastModifiedBy>
  <cp:revision>23</cp:revision>
  <cp:lastPrinted>2021-06-09T14:05:00Z</cp:lastPrinted>
  <dcterms:created xsi:type="dcterms:W3CDTF">2021-01-20T20:52:00Z</dcterms:created>
  <dcterms:modified xsi:type="dcterms:W3CDTF">2021-06-09T14:05:00Z</dcterms:modified>
</cp:coreProperties>
</file>